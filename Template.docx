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21" w:type="dxa"/>
        <w:tblBorders>
          <w:insideH w:val="dashed" w:sz="4" w:space="0" w:color="auto"/>
          <w:insideV w:val="dash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03"/>
        <w:gridCol w:w="143"/>
        <w:gridCol w:w="1653"/>
        <w:gridCol w:w="424"/>
        <w:gridCol w:w="405"/>
        <w:gridCol w:w="336"/>
        <w:gridCol w:w="142"/>
        <w:gridCol w:w="115"/>
        <w:gridCol w:w="827"/>
        <w:gridCol w:w="640"/>
        <w:gridCol w:w="254"/>
        <w:gridCol w:w="413"/>
        <w:gridCol w:w="252"/>
        <w:gridCol w:w="86"/>
        <w:gridCol w:w="664"/>
        <w:gridCol w:w="172"/>
        <w:gridCol w:w="1492"/>
      </w:tblGrid>
      <w:tr w:rsidR="007C2DBA" w:rsidRPr="0037036D" w14:paraId="6CD6EFDB" w14:textId="77777777" w:rsidTr="7253F6E2">
        <w:trPr>
          <w:trHeight w:val="135"/>
        </w:trPr>
        <w:tc>
          <w:tcPr>
            <w:tcW w:w="7142" w:type="dxa"/>
            <w:gridSpan w:val="11"/>
            <w:vMerge w:val="restart"/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9860F2" w14:textId="06513401" w:rsidR="007C2DBA" w:rsidRPr="0037036D" w:rsidRDefault="2E035CAC" w:rsidP="7253F6E2">
            <w:pPr>
              <w:tabs>
                <w:tab w:val="left" w:pos="5805"/>
              </w:tabs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</w:pPr>
            <w:r w:rsidRPr="7253F6E2"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  <w:t xml:space="preserve">REPORT of </w:t>
            </w:r>
            <w:proofErr w:type="spellStart"/>
            <w:r w:rsidRPr="7253F6E2"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  <w:t>the</w:t>
            </w:r>
            <w:proofErr w:type="spellEnd"/>
            <w:r w:rsidRPr="7253F6E2"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  <w:t xml:space="preserve"> Medico-Legal Unit of COMB</w:t>
            </w:r>
          </w:p>
        </w:tc>
        <w:tc>
          <w:tcPr>
            <w:tcW w:w="3079" w:type="dxa"/>
            <w:gridSpan w:val="6"/>
            <w:tcBorders>
              <w:bottom w:val="dashed" w:sz="4" w:space="0" w:color="auto"/>
            </w:tcBorders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6A201D" w14:textId="02194F47" w:rsidR="007C2DBA" w:rsidRPr="0037036D" w:rsidRDefault="00520A3C" w:rsidP="7253F6E2">
            <w:pPr>
              <w:jc w:val="center"/>
              <w:rPr>
                <w:rFonts w:ascii="Arial" w:hAnsi="Arial" w:cs="Arial"/>
                <w:b/>
                <w:bCs/>
                <w:sz w:val="24"/>
                <w:lang w:val="ca-ES"/>
              </w:rPr>
            </w:pPr>
            <w:r w:rsidRPr="7253F6E2">
              <w:rPr>
                <w:rFonts w:ascii="Arial" w:hAnsi="Arial" w:cs="Arial"/>
                <w:b/>
                <w:bCs/>
                <w:sz w:val="24"/>
                <w:lang w:val="ca-ES"/>
              </w:rPr>
              <w:t>DATE</w:t>
            </w:r>
          </w:p>
        </w:tc>
      </w:tr>
      <w:tr w:rsidR="00520A3C" w:rsidRPr="0037036D" w14:paraId="016FD924" w14:textId="77777777" w:rsidTr="7253F6E2">
        <w:trPr>
          <w:trHeight w:val="20"/>
        </w:trPr>
        <w:tc>
          <w:tcPr>
            <w:tcW w:w="7142" w:type="dxa"/>
            <w:gridSpan w:val="11"/>
            <w:vMerge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72A6659" w14:textId="77777777" w:rsidR="00520A3C" w:rsidRPr="0037036D" w:rsidRDefault="00520A3C" w:rsidP="00520A3C">
            <w:pPr>
              <w:jc w:val="center"/>
              <w:rPr>
                <w:rFonts w:ascii="Arial" w:hAnsi="Arial" w:cs="Arial"/>
                <w:b/>
                <w:sz w:val="24"/>
                <w:lang w:val="ca-ES"/>
              </w:rPr>
            </w:pPr>
          </w:p>
        </w:tc>
        <w:tc>
          <w:tcPr>
            <w:tcW w:w="3079" w:type="dxa"/>
            <w:gridSpan w:val="6"/>
            <w:tcBorders>
              <w:top w:val="dashed" w:sz="4" w:space="0" w:color="auto"/>
              <w:bottom w:val="dashed" w:sz="4" w:space="0" w:color="auto"/>
            </w:tcBorders>
            <w:shd w:val="clear" w:color="auto" w:fill="E1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BC572D2" w14:textId="0CE4F66B" w:rsidR="00520A3C" w:rsidRPr="0037036D" w:rsidRDefault="00520A3C" w:rsidP="00520A3C">
            <w:pPr>
              <w:jc w:val="center"/>
              <w:rPr>
                <w:rFonts w:ascii="Arial" w:hAnsi="Arial" w:cs="Arial"/>
                <w:b/>
                <w:sz w:val="24"/>
                <w:lang w:val="ca-ES"/>
              </w:rPr>
            </w:pPr>
            <w:r w:rsidRPr="00C5436F">
              <w:rPr>
                <w:rFonts w:ascii="Arial" w:hAnsi="Arial" w:cs="Arial"/>
                <w:b/>
                <w:bCs/>
                <w:sz w:val="24"/>
                <w:lang w:val="ca-ES"/>
              </w:rPr>
              <w:t>{DATE}</w:t>
            </w:r>
          </w:p>
        </w:tc>
      </w:tr>
      <w:tr w:rsidR="00520A3C" w:rsidRPr="0037036D" w14:paraId="6CA4596D" w14:textId="77777777" w:rsidTr="7253F6E2">
        <w:trPr>
          <w:trHeight w:val="430"/>
        </w:trPr>
        <w:tc>
          <w:tcPr>
            <w:tcW w:w="2203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08CE2CB" w14:textId="77777777" w:rsidR="00520A3C" w:rsidRPr="0037036D" w:rsidRDefault="00520A3C" w:rsidP="00520A3C">
            <w:pPr>
              <w:rPr>
                <w:b/>
                <w:szCs w:val="20"/>
                <w:lang w:val="ca-ES"/>
              </w:rPr>
            </w:pPr>
            <w:r w:rsidRPr="0037036D">
              <w:rPr>
                <w:b/>
                <w:szCs w:val="20"/>
                <w:lang w:val="ca-ES"/>
              </w:rPr>
              <w:t>SIN SH 155/20</w:t>
            </w:r>
          </w:p>
        </w:tc>
        <w:tc>
          <w:tcPr>
            <w:tcW w:w="179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7741A80" w14:textId="77777777" w:rsidR="00520A3C" w:rsidRPr="0037036D" w:rsidRDefault="00520A3C" w:rsidP="00520A3C">
            <w:pPr>
              <w:jc w:val="center"/>
              <w:rPr>
                <w:szCs w:val="20"/>
                <w:lang w:val="ca-ES"/>
              </w:rPr>
            </w:pPr>
            <w:r w:rsidRPr="0037036D">
              <w:rPr>
                <w:szCs w:val="20"/>
                <w:lang w:val="ca-ES"/>
              </w:rPr>
              <w:t>JB</w:t>
            </w:r>
          </w:p>
        </w:tc>
        <w:tc>
          <w:tcPr>
            <w:tcW w:w="3143" w:type="dxa"/>
            <w:gridSpan w:val="8"/>
            <w:vAlign w:val="center"/>
          </w:tcPr>
          <w:p w14:paraId="4712D765" w14:textId="429AC049" w:rsidR="00520A3C" w:rsidRPr="0037036D" w:rsidRDefault="00520A3C" w:rsidP="00520A3C">
            <w:pPr>
              <w:rPr>
                <w:b/>
                <w:bCs/>
                <w:lang w:val="ca-ES"/>
              </w:rPr>
            </w:pPr>
            <w:r w:rsidRPr="7253F6E2">
              <w:rPr>
                <w:b/>
                <w:bCs/>
                <w:lang w:val="ca-ES"/>
              </w:rPr>
              <w:t>INCIDENT DATE</w:t>
            </w:r>
          </w:p>
        </w:tc>
        <w:tc>
          <w:tcPr>
            <w:tcW w:w="3079" w:type="dxa"/>
            <w:gridSpan w:val="6"/>
            <w:vAlign w:val="center"/>
          </w:tcPr>
          <w:p w14:paraId="21FFDDA6" w14:textId="6B5D0DDD" w:rsidR="00520A3C" w:rsidRPr="0037036D" w:rsidRDefault="00520A3C" w:rsidP="00520A3C">
            <w:pPr>
              <w:jc w:val="center"/>
              <w:rPr>
                <w:b/>
                <w:szCs w:val="20"/>
                <w:lang w:val="ca-ES"/>
              </w:rPr>
            </w:pPr>
            <w:r w:rsidRPr="00C5436F">
              <w:rPr>
                <w:b/>
                <w:bCs/>
                <w:lang w:val="ca-ES"/>
              </w:rPr>
              <w:t>{INCIDENT_DATE}</w:t>
            </w:r>
          </w:p>
        </w:tc>
      </w:tr>
      <w:tr w:rsidR="00520A3C" w:rsidRPr="0037036D" w14:paraId="1505B343" w14:textId="77777777" w:rsidTr="7253F6E2">
        <w:tc>
          <w:tcPr>
            <w:tcW w:w="22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A14E85" w14:textId="1F715ACF" w:rsidR="00520A3C" w:rsidRPr="0037036D" w:rsidRDefault="00520A3C" w:rsidP="00520A3C">
            <w:pPr>
              <w:rPr>
                <w:b/>
                <w:bCs/>
                <w:lang w:val="ca-ES"/>
              </w:rPr>
            </w:pPr>
            <w:r w:rsidRPr="7253F6E2">
              <w:rPr>
                <w:b/>
                <w:bCs/>
                <w:lang w:val="ca-ES"/>
              </w:rPr>
              <w:t>PATIENT</w:t>
            </w:r>
          </w:p>
        </w:tc>
        <w:tc>
          <w:tcPr>
            <w:tcW w:w="4045" w:type="dxa"/>
            <w:gridSpan w:val="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01FC603" w14:textId="4A9C7CFD" w:rsidR="00520A3C" w:rsidRPr="0037036D" w:rsidRDefault="00520A3C" w:rsidP="00520A3C">
            <w:pPr>
              <w:spacing w:line="259" w:lineRule="auto"/>
            </w:pPr>
            <w:r w:rsidRPr="00C5436F">
              <w:rPr>
                <w:b/>
                <w:bCs/>
                <w:lang w:val="ca-ES"/>
              </w:rPr>
              <w:t>{PATIENT_NAME}</w:t>
            </w:r>
          </w:p>
        </w:tc>
        <w:tc>
          <w:tcPr>
            <w:tcW w:w="2309" w:type="dxa"/>
            <w:gridSpan w:val="6"/>
            <w:shd w:val="clear" w:color="auto" w:fill="CCFFFF"/>
            <w:vAlign w:val="center"/>
          </w:tcPr>
          <w:p w14:paraId="1D2B16FC" w14:textId="295A42D9" w:rsidR="00520A3C" w:rsidRPr="0037036D" w:rsidRDefault="00520A3C" w:rsidP="00520A3C">
            <w:pPr>
              <w:spacing w:line="259" w:lineRule="auto"/>
              <w:rPr>
                <w:b/>
                <w:bCs/>
                <w:lang w:val="ca-ES"/>
              </w:rPr>
            </w:pPr>
            <w:r w:rsidRPr="7253F6E2">
              <w:rPr>
                <w:b/>
                <w:bCs/>
                <w:lang w:val="ca-ES"/>
              </w:rPr>
              <w:t>DATE OF BIRTH</w:t>
            </w:r>
          </w:p>
        </w:tc>
        <w:tc>
          <w:tcPr>
            <w:tcW w:w="1664" w:type="dxa"/>
            <w:gridSpan w:val="2"/>
            <w:vAlign w:val="center"/>
          </w:tcPr>
          <w:p w14:paraId="044EEC18" w14:textId="32AAD1FF" w:rsidR="00520A3C" w:rsidRPr="0037036D" w:rsidRDefault="00520A3C" w:rsidP="00520A3C">
            <w:pPr>
              <w:rPr>
                <w:szCs w:val="20"/>
                <w:lang w:val="ca-ES"/>
              </w:rPr>
            </w:pPr>
            <w:r w:rsidRPr="00C5436F">
              <w:rPr>
                <w:b/>
                <w:bCs/>
                <w:lang w:val="ca-ES"/>
              </w:rPr>
              <w:t>{DOB}</w:t>
            </w:r>
          </w:p>
        </w:tc>
      </w:tr>
      <w:tr w:rsidR="00520A3C" w:rsidRPr="0037036D" w14:paraId="03A47C2F" w14:textId="77777777" w:rsidTr="7253F6E2">
        <w:trPr>
          <w:trHeight w:val="511"/>
        </w:trPr>
        <w:tc>
          <w:tcPr>
            <w:tcW w:w="22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FF9D0B6" w14:textId="1AD07CC9" w:rsidR="00520A3C" w:rsidRPr="0037036D" w:rsidRDefault="00520A3C" w:rsidP="00520A3C">
            <w:pPr>
              <w:spacing w:line="259" w:lineRule="auto"/>
            </w:pPr>
            <w:r w:rsidRPr="7253F6E2">
              <w:rPr>
                <w:b/>
                <w:bCs/>
                <w:lang w:val="ca-ES"/>
              </w:rPr>
              <w:t>MEDICAL DOCTOR</w:t>
            </w:r>
          </w:p>
        </w:tc>
        <w:tc>
          <w:tcPr>
            <w:tcW w:w="4045" w:type="dxa"/>
            <w:gridSpan w:val="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214C22A" w14:textId="7F8C4E27" w:rsidR="00520A3C" w:rsidRPr="0037036D" w:rsidRDefault="00520A3C" w:rsidP="00520A3C">
            <w:pPr>
              <w:rPr>
                <w:lang w:val="ca-ES"/>
              </w:rPr>
            </w:pPr>
            <w:r w:rsidRPr="00C5436F">
              <w:rPr>
                <w:b/>
                <w:bCs/>
                <w:lang w:val="ca-ES"/>
              </w:rPr>
              <w:t>{MEDICAL_DOCTOR}</w:t>
            </w:r>
          </w:p>
        </w:tc>
        <w:tc>
          <w:tcPr>
            <w:tcW w:w="1559" w:type="dxa"/>
            <w:gridSpan w:val="4"/>
            <w:tcBorders>
              <w:top w:val="dashed" w:sz="4" w:space="0" w:color="auto"/>
              <w:bottom w:val="dashed" w:sz="4" w:space="0" w:color="auto"/>
            </w:tcBorders>
            <w:shd w:val="clear" w:color="auto" w:fill="E5FFFF"/>
            <w:vAlign w:val="center"/>
          </w:tcPr>
          <w:p w14:paraId="53B25FB4" w14:textId="3EF6304E" w:rsidR="00520A3C" w:rsidRPr="0037036D" w:rsidRDefault="00520A3C" w:rsidP="00520A3C">
            <w:pPr>
              <w:spacing w:line="259" w:lineRule="auto"/>
            </w:pPr>
            <w:r>
              <w:rPr>
                <w:b/>
                <w:bCs/>
                <w:sz w:val="18"/>
                <w:szCs w:val="18"/>
                <w:lang w:val="ca-ES"/>
              </w:rPr>
              <w:t>L</w:t>
            </w:r>
            <w:r w:rsidRPr="7253F6E2">
              <w:rPr>
                <w:b/>
                <w:bCs/>
                <w:sz w:val="18"/>
                <w:szCs w:val="18"/>
                <w:lang w:val="ca-ES"/>
              </w:rPr>
              <w:t>AWYER</w:t>
            </w:r>
          </w:p>
        </w:tc>
        <w:tc>
          <w:tcPr>
            <w:tcW w:w="2414" w:type="dxa"/>
            <w:gridSpan w:val="4"/>
            <w:vAlign w:val="center"/>
          </w:tcPr>
          <w:p w14:paraId="51882CB4" w14:textId="17552C1C" w:rsidR="00520A3C" w:rsidRPr="0037036D" w:rsidRDefault="00520A3C" w:rsidP="00520A3C">
            <w:pPr>
              <w:rPr>
                <w:szCs w:val="20"/>
                <w:lang w:val="ca-ES"/>
              </w:rPr>
            </w:pPr>
            <w:r>
              <w:rPr>
                <w:b/>
                <w:bCs/>
                <w:sz w:val="18"/>
                <w:szCs w:val="18"/>
                <w:lang w:val="ca-ES"/>
              </w:rPr>
              <w:t>{</w:t>
            </w:r>
            <w:r w:rsidRPr="00C5436F">
              <w:rPr>
                <w:b/>
                <w:bCs/>
                <w:sz w:val="18"/>
                <w:szCs w:val="18"/>
                <w:lang w:val="ca-ES"/>
              </w:rPr>
              <w:t>LAWYER</w:t>
            </w:r>
            <w:r>
              <w:rPr>
                <w:b/>
                <w:bCs/>
                <w:sz w:val="18"/>
                <w:szCs w:val="18"/>
                <w:lang w:val="ca-ES"/>
              </w:rPr>
              <w:t>}</w:t>
            </w:r>
          </w:p>
        </w:tc>
      </w:tr>
      <w:tr w:rsidR="00520A3C" w:rsidRPr="0037036D" w14:paraId="4838CC19" w14:textId="77777777" w:rsidTr="7253F6E2">
        <w:tc>
          <w:tcPr>
            <w:tcW w:w="22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38D69E5" w14:textId="4A21931E" w:rsidR="00520A3C" w:rsidRPr="0037036D" w:rsidRDefault="00520A3C" w:rsidP="00520A3C">
            <w:pPr>
              <w:spacing w:line="259" w:lineRule="auto"/>
            </w:pPr>
            <w:r w:rsidRPr="7253F6E2">
              <w:rPr>
                <w:b/>
                <w:bCs/>
                <w:lang w:val="ca-ES"/>
              </w:rPr>
              <w:t>SPECIALITY</w:t>
            </w:r>
          </w:p>
        </w:tc>
        <w:tc>
          <w:tcPr>
            <w:tcW w:w="3103" w:type="dxa"/>
            <w:gridSpan w:val="6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A2B8B9" w14:textId="4F27706F" w:rsidR="00520A3C" w:rsidRPr="0037036D" w:rsidRDefault="00520A3C" w:rsidP="00520A3C">
            <w:pPr>
              <w:rPr>
                <w:lang w:val="ca-ES"/>
              </w:rPr>
            </w:pPr>
            <w:r w:rsidRPr="00C5436F">
              <w:rPr>
                <w:b/>
                <w:bCs/>
                <w:lang w:val="ca-ES"/>
              </w:rPr>
              <w:t>{SPECIALITY}</w:t>
            </w:r>
          </w:p>
        </w:tc>
        <w:tc>
          <w:tcPr>
            <w:tcW w:w="1582" w:type="dxa"/>
            <w:gridSpan w:val="3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vAlign w:val="center"/>
          </w:tcPr>
          <w:p w14:paraId="3A9A0249" w14:textId="65C2E907" w:rsidR="00520A3C" w:rsidRPr="0037036D" w:rsidRDefault="00520A3C" w:rsidP="00520A3C">
            <w:pPr>
              <w:rPr>
                <w:b/>
                <w:bCs/>
                <w:lang w:val="ca-ES"/>
              </w:rPr>
            </w:pPr>
            <w:r w:rsidRPr="7253F6E2">
              <w:rPr>
                <w:b/>
                <w:bCs/>
                <w:lang w:val="ca-ES"/>
              </w:rPr>
              <w:t>CENTER</w:t>
            </w:r>
          </w:p>
        </w:tc>
        <w:tc>
          <w:tcPr>
            <w:tcW w:w="3333" w:type="dxa"/>
            <w:gridSpan w:val="7"/>
            <w:vAlign w:val="center"/>
          </w:tcPr>
          <w:p w14:paraId="17424EEE" w14:textId="503CF6DF" w:rsidR="00520A3C" w:rsidRPr="0037036D" w:rsidRDefault="00520A3C" w:rsidP="00520A3C">
            <w:pPr>
              <w:rPr>
                <w:lang w:val="ca-ES"/>
              </w:rPr>
            </w:pPr>
            <w:r w:rsidRPr="00C5436F">
              <w:rPr>
                <w:b/>
                <w:bCs/>
                <w:lang w:val="ca-ES"/>
              </w:rPr>
              <w:t>{CENTER}</w:t>
            </w:r>
          </w:p>
        </w:tc>
      </w:tr>
      <w:tr w:rsidR="00520A3C" w:rsidRPr="0037036D" w14:paraId="2773085F" w14:textId="77777777" w:rsidTr="7253F6E2">
        <w:tc>
          <w:tcPr>
            <w:tcW w:w="2203" w:type="dxa"/>
            <w:tcBorders>
              <w:bottom w:val="dashed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846AADD" w14:textId="256CF32C" w:rsidR="00520A3C" w:rsidRPr="0037036D" w:rsidRDefault="00520A3C" w:rsidP="00520A3C">
            <w:pPr>
              <w:spacing w:line="259" w:lineRule="auto"/>
            </w:pPr>
            <w:r w:rsidRPr="7253F6E2">
              <w:rPr>
                <w:b/>
                <w:bCs/>
                <w:lang w:val="ca-ES"/>
              </w:rPr>
              <w:t>JUDGE</w:t>
            </w:r>
          </w:p>
        </w:tc>
        <w:tc>
          <w:tcPr>
            <w:tcW w:w="2961" w:type="dxa"/>
            <w:gridSpan w:val="5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AD4545" w14:textId="17730E37" w:rsidR="00520A3C" w:rsidRPr="0037036D" w:rsidRDefault="00520A3C" w:rsidP="00520A3C">
            <w:pPr>
              <w:rPr>
                <w:szCs w:val="20"/>
                <w:lang w:val="ca-ES"/>
              </w:rPr>
            </w:pPr>
            <w:r w:rsidRPr="00C5436F">
              <w:rPr>
                <w:b/>
                <w:bCs/>
                <w:lang w:val="ca-ES"/>
              </w:rPr>
              <w:t>{JUDGE}</w:t>
            </w:r>
          </w:p>
        </w:tc>
        <w:tc>
          <w:tcPr>
            <w:tcW w:w="1724" w:type="dxa"/>
            <w:gridSpan w:val="4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vAlign w:val="center"/>
          </w:tcPr>
          <w:p w14:paraId="190AAC52" w14:textId="53EF52CB" w:rsidR="00520A3C" w:rsidRPr="0037036D" w:rsidRDefault="00520A3C" w:rsidP="00520A3C">
            <w:pPr>
              <w:spacing w:line="259" w:lineRule="auto"/>
            </w:pPr>
            <w:r w:rsidRPr="7253F6E2">
              <w:rPr>
                <w:b/>
                <w:bCs/>
                <w:lang w:val="ca-ES"/>
              </w:rPr>
              <w:t>REFERENCE</w:t>
            </w:r>
          </w:p>
        </w:tc>
        <w:tc>
          <w:tcPr>
            <w:tcW w:w="3333" w:type="dxa"/>
            <w:gridSpan w:val="7"/>
            <w:vAlign w:val="center"/>
          </w:tcPr>
          <w:p w14:paraId="0A37501D" w14:textId="74B8D162" w:rsidR="00520A3C" w:rsidRPr="0037036D" w:rsidRDefault="00520A3C" w:rsidP="00520A3C">
            <w:pPr>
              <w:rPr>
                <w:szCs w:val="20"/>
                <w:lang w:val="ca-ES"/>
              </w:rPr>
            </w:pPr>
            <w:r>
              <w:rPr>
                <w:szCs w:val="20"/>
                <w:lang w:val="ca-ES"/>
              </w:rPr>
              <w:t>{</w:t>
            </w:r>
            <w:r w:rsidRPr="7253F6E2">
              <w:rPr>
                <w:b/>
                <w:bCs/>
                <w:lang w:val="ca-ES"/>
              </w:rPr>
              <w:t>REFERENCE</w:t>
            </w:r>
            <w:r>
              <w:rPr>
                <w:szCs w:val="20"/>
                <w:lang w:val="ca-ES"/>
              </w:rPr>
              <w:t>}</w:t>
            </w:r>
          </w:p>
        </w:tc>
      </w:tr>
      <w:tr w:rsidR="00520A3C" w:rsidRPr="0037036D" w14:paraId="5438B928" w14:textId="77777777" w:rsidTr="7253F6E2">
        <w:trPr>
          <w:trHeight w:val="1010"/>
        </w:trPr>
        <w:tc>
          <w:tcPr>
            <w:tcW w:w="2203" w:type="dxa"/>
            <w:vMerge w:val="restart"/>
            <w:tcBorders>
              <w:top w:val="dashed" w:sz="4" w:space="0" w:color="auto"/>
            </w:tcBorders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BC52018" w14:textId="77777777" w:rsidR="00520A3C" w:rsidRDefault="00520A3C" w:rsidP="00520A3C">
            <w:pPr>
              <w:spacing w:line="259" w:lineRule="auto"/>
            </w:pPr>
            <w:r w:rsidRPr="7253F6E2">
              <w:rPr>
                <w:b/>
                <w:bCs/>
                <w:lang w:val="ca-ES"/>
              </w:rPr>
              <w:t>SUMMARY OF THE CASE</w:t>
            </w:r>
          </w:p>
          <w:p w14:paraId="1EDBA42B" w14:textId="69FB713C" w:rsidR="00520A3C" w:rsidRPr="0037036D" w:rsidRDefault="00520A3C" w:rsidP="00520A3C">
            <w:pPr>
              <w:rPr>
                <w:b/>
                <w:bCs/>
                <w:lang w:val="ca-ES"/>
              </w:rPr>
            </w:pPr>
            <w:r w:rsidRPr="7253F6E2">
              <w:rPr>
                <w:b/>
                <w:bCs/>
                <w:lang w:val="ca-ES"/>
              </w:rPr>
              <w:t>PRACTICE</w:t>
            </w:r>
          </w:p>
        </w:tc>
        <w:tc>
          <w:tcPr>
            <w:tcW w:w="8018" w:type="dxa"/>
            <w:gridSpan w:val="16"/>
            <w:tcBorders>
              <w:bottom w:val="dashed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363CB7" w14:textId="77777777" w:rsidR="00520A3C" w:rsidRDefault="00520A3C" w:rsidP="00520A3C">
            <w:pPr>
              <w:spacing w:line="259" w:lineRule="auto"/>
              <w:rPr>
                <w:b/>
                <w:bCs/>
                <w:lang w:val="ca-ES"/>
              </w:rPr>
            </w:pPr>
            <w:r w:rsidRPr="00C5436F">
              <w:rPr>
                <w:b/>
                <w:bCs/>
                <w:lang w:val="ca-ES"/>
              </w:rPr>
              <w:t>{SUMMARY}</w:t>
            </w:r>
          </w:p>
          <w:p w14:paraId="63C17899" w14:textId="032FFE2A" w:rsidR="00520A3C" w:rsidRPr="0037036D" w:rsidRDefault="00520A3C" w:rsidP="00520A3C">
            <w:pPr>
              <w:spacing w:before="120" w:after="120"/>
              <w:rPr>
                <w:rFonts w:ascii="Calibri" w:eastAsiaTheme="minorEastAsia" w:hAnsi="Calibri"/>
                <w:sz w:val="22"/>
                <w:szCs w:val="22"/>
                <w:lang w:val="ca-ES" w:eastAsia="en-US"/>
              </w:rPr>
            </w:pPr>
          </w:p>
        </w:tc>
      </w:tr>
      <w:tr w:rsidR="00520A3C" w:rsidRPr="0037036D" w14:paraId="68907998" w14:textId="77777777" w:rsidTr="7253F6E2">
        <w:trPr>
          <w:trHeight w:val="265"/>
        </w:trPr>
        <w:tc>
          <w:tcPr>
            <w:tcW w:w="2203" w:type="dxa"/>
            <w:vMerge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DAB6C7B" w14:textId="77777777" w:rsidR="00520A3C" w:rsidRPr="0037036D" w:rsidRDefault="00520A3C" w:rsidP="00520A3C">
            <w:pPr>
              <w:rPr>
                <w:b/>
                <w:szCs w:val="20"/>
                <w:lang w:val="ca-ES"/>
              </w:rPr>
            </w:pPr>
          </w:p>
        </w:tc>
        <w:tc>
          <w:tcPr>
            <w:tcW w:w="8018" w:type="dxa"/>
            <w:gridSpan w:val="16"/>
            <w:tcBorders>
              <w:bottom w:val="dashed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101652C" w14:textId="7521B388" w:rsidR="00520A3C" w:rsidRPr="0037036D" w:rsidRDefault="00520A3C" w:rsidP="00520A3C">
            <w:pPr>
              <w:rPr>
                <w:lang w:val="ca-ES"/>
              </w:rPr>
            </w:pPr>
            <w:r w:rsidRPr="00C5436F">
              <w:rPr>
                <w:b/>
                <w:bCs/>
                <w:lang w:val="ca-ES"/>
              </w:rPr>
              <w:t>{PRACTICE_DETAILS}</w:t>
            </w:r>
          </w:p>
        </w:tc>
      </w:tr>
      <w:tr w:rsidR="00520A3C" w:rsidRPr="0037036D" w14:paraId="7463C3E6" w14:textId="77777777" w:rsidTr="7253F6E2">
        <w:tc>
          <w:tcPr>
            <w:tcW w:w="2203" w:type="dxa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239341" w14:textId="68BA6814" w:rsidR="00520A3C" w:rsidRPr="0037036D" w:rsidRDefault="00520A3C" w:rsidP="00520A3C">
            <w:pPr>
              <w:jc w:val="center"/>
              <w:rPr>
                <w:b/>
                <w:bCs/>
                <w:lang w:val="ca-ES"/>
              </w:rPr>
            </w:pPr>
            <w:r w:rsidRPr="7253F6E2">
              <w:rPr>
                <w:b/>
                <w:bCs/>
                <w:lang w:val="ca-ES"/>
              </w:rPr>
              <w:t>FORENSIC REPORT</w:t>
            </w:r>
          </w:p>
        </w:tc>
        <w:tc>
          <w:tcPr>
            <w:tcW w:w="8018" w:type="dxa"/>
            <w:gridSpan w:val="16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99C43A" w14:textId="00B4CC6D" w:rsidR="00520A3C" w:rsidRPr="0037036D" w:rsidRDefault="00520A3C" w:rsidP="00520A3C">
            <w:pPr>
              <w:jc w:val="both"/>
              <w:rPr>
                <w:b/>
                <w:bCs/>
                <w:sz w:val="16"/>
                <w:szCs w:val="16"/>
                <w:lang w:val="ca-ES"/>
              </w:rPr>
            </w:pPr>
            <w:r>
              <w:rPr>
                <w:b/>
                <w:bCs/>
                <w:lang w:val="ca-ES"/>
              </w:rPr>
              <w:t>{</w:t>
            </w:r>
            <w:r w:rsidRPr="7253F6E2">
              <w:rPr>
                <w:b/>
                <w:bCs/>
                <w:lang w:val="ca-ES"/>
              </w:rPr>
              <w:t>FORENSIC</w:t>
            </w:r>
            <w:r>
              <w:rPr>
                <w:b/>
                <w:bCs/>
                <w:lang w:val="ca-ES"/>
              </w:rPr>
              <w:t>_</w:t>
            </w:r>
            <w:r w:rsidRPr="7253F6E2">
              <w:rPr>
                <w:b/>
                <w:bCs/>
                <w:lang w:val="ca-ES"/>
              </w:rPr>
              <w:t>REPORT</w:t>
            </w:r>
            <w:r>
              <w:rPr>
                <w:b/>
                <w:bCs/>
                <w:lang w:val="ca-ES"/>
              </w:rPr>
              <w:t>}</w:t>
            </w:r>
          </w:p>
        </w:tc>
      </w:tr>
      <w:tr w:rsidR="00520A3C" w:rsidRPr="0037036D" w14:paraId="2FA942FE" w14:textId="77777777" w:rsidTr="7253F6E2">
        <w:trPr>
          <w:trHeight w:val="1729"/>
        </w:trPr>
        <w:tc>
          <w:tcPr>
            <w:tcW w:w="2203" w:type="dxa"/>
            <w:tcBorders>
              <w:top w:val="dashed" w:sz="4" w:space="0" w:color="auto"/>
            </w:tcBorders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1C040D" w14:textId="4FDDD3F2" w:rsidR="00520A3C" w:rsidRPr="0037036D" w:rsidRDefault="00520A3C" w:rsidP="00520A3C">
            <w:pPr>
              <w:rPr>
                <w:lang w:val="ca-ES"/>
              </w:rPr>
            </w:pPr>
            <w:r w:rsidRPr="7253F6E2">
              <w:rPr>
                <w:b/>
                <w:bCs/>
                <w:lang w:val="ca-ES"/>
              </w:rPr>
              <w:t>EVALUATION UML</w:t>
            </w:r>
          </w:p>
        </w:tc>
        <w:tc>
          <w:tcPr>
            <w:tcW w:w="8018" w:type="dxa"/>
            <w:gridSpan w:val="16"/>
            <w:tcBorders>
              <w:top w:val="dashed" w:sz="4" w:space="0" w:color="auto"/>
            </w:tcBorders>
            <w:shd w:val="clear" w:color="auto" w:fill="FFFFFF" w:themeFill="background1"/>
          </w:tcPr>
          <w:p w14:paraId="110FFD37" w14:textId="21EAF6E5" w:rsidR="00520A3C" w:rsidRPr="0037036D" w:rsidRDefault="00520A3C" w:rsidP="00520A3C">
            <w:pPr>
              <w:jc w:val="both"/>
              <w:rPr>
                <w:szCs w:val="20"/>
                <w:lang w:val="ca-ES"/>
              </w:rPr>
            </w:pPr>
            <w:r>
              <w:rPr>
                <w:b/>
                <w:bCs/>
                <w:lang w:val="ca-ES"/>
              </w:rPr>
              <w:t>{</w:t>
            </w:r>
            <w:r w:rsidRPr="7253F6E2">
              <w:rPr>
                <w:b/>
                <w:bCs/>
                <w:lang w:val="ca-ES"/>
              </w:rPr>
              <w:t>EVALUATION</w:t>
            </w:r>
            <w:r>
              <w:rPr>
                <w:b/>
                <w:bCs/>
                <w:lang w:val="ca-ES"/>
              </w:rPr>
              <w:t>_</w:t>
            </w:r>
            <w:r w:rsidRPr="7253F6E2">
              <w:rPr>
                <w:b/>
                <w:bCs/>
                <w:lang w:val="ca-ES"/>
              </w:rPr>
              <w:t>UML</w:t>
            </w:r>
            <w:r>
              <w:rPr>
                <w:b/>
                <w:bCs/>
                <w:lang w:val="ca-ES"/>
              </w:rPr>
              <w:t>}</w:t>
            </w:r>
          </w:p>
        </w:tc>
      </w:tr>
      <w:tr w:rsidR="00520A3C" w:rsidRPr="0037036D" w14:paraId="155E3B50" w14:textId="77777777" w:rsidTr="00127A44">
        <w:trPr>
          <w:trHeight w:val="559"/>
        </w:trPr>
        <w:tc>
          <w:tcPr>
            <w:tcW w:w="2203" w:type="dxa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81D76C6" w14:textId="77777777" w:rsidR="00520A3C" w:rsidRPr="0037036D" w:rsidRDefault="00520A3C" w:rsidP="00520A3C">
            <w:pPr>
              <w:jc w:val="center"/>
              <w:rPr>
                <w:b/>
                <w:bCs/>
                <w:sz w:val="18"/>
                <w:szCs w:val="18"/>
                <w:lang w:val="ca-ES"/>
              </w:rPr>
            </w:pPr>
            <w:r w:rsidRPr="7253F6E2">
              <w:rPr>
                <w:b/>
                <w:bCs/>
                <w:sz w:val="18"/>
                <w:szCs w:val="18"/>
                <w:lang w:val="ca-ES"/>
              </w:rPr>
              <w:t>DIAGNOSTIC CODE</w:t>
            </w:r>
          </w:p>
          <w:p w14:paraId="6C8E4151" w14:textId="7D627958" w:rsidR="00520A3C" w:rsidRPr="0037036D" w:rsidRDefault="00520A3C" w:rsidP="00520A3C">
            <w:pPr>
              <w:jc w:val="center"/>
              <w:rPr>
                <w:b/>
                <w:szCs w:val="20"/>
                <w:lang w:val="ca-ES"/>
              </w:rPr>
            </w:pPr>
            <w:r w:rsidRPr="0037036D">
              <w:rPr>
                <w:b/>
                <w:sz w:val="18"/>
                <w:szCs w:val="18"/>
                <w:lang w:val="ca-ES"/>
              </w:rPr>
              <w:t>(CIM-9 MC)</w:t>
            </w:r>
          </w:p>
        </w:tc>
        <w:tc>
          <w:tcPr>
            <w:tcW w:w="3218" w:type="dxa"/>
            <w:gridSpan w:val="7"/>
            <w:vAlign w:val="center"/>
          </w:tcPr>
          <w:p w14:paraId="3FE9F23F" w14:textId="45A0D71E" w:rsidR="00520A3C" w:rsidRPr="0037036D" w:rsidRDefault="00520A3C" w:rsidP="00520A3C">
            <w:pPr>
              <w:jc w:val="center"/>
              <w:rPr>
                <w:b/>
                <w:szCs w:val="20"/>
                <w:lang w:val="ca-ES"/>
              </w:rPr>
            </w:pPr>
            <w:r w:rsidRPr="00C5436F">
              <w:rPr>
                <w:b/>
                <w:bCs/>
                <w:sz w:val="18"/>
                <w:szCs w:val="18"/>
                <w:lang w:val="ca-ES"/>
              </w:rPr>
              <w:t>{DIAGNOSTIC_CODE}</w:t>
            </w:r>
          </w:p>
        </w:tc>
        <w:tc>
          <w:tcPr>
            <w:tcW w:w="2472" w:type="dxa"/>
            <w:gridSpan w:val="6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vAlign w:val="center"/>
          </w:tcPr>
          <w:p w14:paraId="3E90F13A" w14:textId="77777777" w:rsidR="00520A3C" w:rsidRPr="0037036D" w:rsidRDefault="00520A3C" w:rsidP="00520A3C">
            <w:pPr>
              <w:jc w:val="center"/>
              <w:rPr>
                <w:b/>
                <w:bCs/>
                <w:sz w:val="18"/>
                <w:szCs w:val="18"/>
                <w:lang w:val="ca-ES"/>
              </w:rPr>
            </w:pPr>
            <w:r w:rsidRPr="7253F6E2">
              <w:rPr>
                <w:b/>
                <w:bCs/>
                <w:sz w:val="18"/>
                <w:szCs w:val="18"/>
                <w:lang w:val="ca-ES"/>
              </w:rPr>
              <w:t>PROCEDURE CODE</w:t>
            </w:r>
          </w:p>
          <w:p w14:paraId="5CDCC264" w14:textId="598308C6" w:rsidR="00520A3C" w:rsidRPr="0037036D" w:rsidRDefault="00520A3C" w:rsidP="00520A3C">
            <w:pPr>
              <w:jc w:val="center"/>
              <w:rPr>
                <w:b/>
                <w:szCs w:val="20"/>
                <w:lang w:val="ca-ES"/>
              </w:rPr>
            </w:pPr>
            <w:r w:rsidRPr="0037036D">
              <w:rPr>
                <w:b/>
                <w:sz w:val="18"/>
                <w:szCs w:val="18"/>
                <w:lang w:val="ca-ES"/>
              </w:rPr>
              <w:t>(CIM-9 MC)</w:t>
            </w:r>
          </w:p>
        </w:tc>
        <w:tc>
          <w:tcPr>
            <w:tcW w:w="2328" w:type="dxa"/>
            <w:gridSpan w:val="3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  <w:vAlign w:val="center"/>
          </w:tcPr>
          <w:p w14:paraId="1F72F646" w14:textId="2B072FE0" w:rsidR="00520A3C" w:rsidRPr="0037036D" w:rsidRDefault="00520A3C" w:rsidP="00520A3C">
            <w:pPr>
              <w:jc w:val="center"/>
              <w:rPr>
                <w:b/>
                <w:szCs w:val="20"/>
                <w:lang w:val="ca-ES"/>
              </w:rPr>
            </w:pPr>
            <w:r w:rsidRPr="00C5436F">
              <w:rPr>
                <w:b/>
                <w:bCs/>
                <w:sz w:val="18"/>
                <w:szCs w:val="18"/>
                <w:lang w:val="ca-ES"/>
              </w:rPr>
              <w:t>{PROCEDURE_CODE}</w:t>
            </w:r>
          </w:p>
        </w:tc>
      </w:tr>
      <w:tr w:rsidR="00520A3C" w:rsidRPr="0037036D" w14:paraId="01F9770D" w14:textId="77777777" w:rsidTr="7253F6E2">
        <w:tc>
          <w:tcPr>
            <w:tcW w:w="2203" w:type="dxa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A32F7E0" w14:textId="0092C018" w:rsidR="00520A3C" w:rsidRPr="0037036D" w:rsidRDefault="00520A3C" w:rsidP="00520A3C">
            <w:pPr>
              <w:jc w:val="center"/>
              <w:rPr>
                <w:b/>
                <w:bCs/>
                <w:sz w:val="24"/>
                <w:lang w:val="ca-ES"/>
              </w:rPr>
            </w:pPr>
            <w:r w:rsidRPr="7253F6E2">
              <w:rPr>
                <w:b/>
                <w:bCs/>
                <w:lang w:val="ca-ES"/>
              </w:rPr>
              <w:t>SEQUELS</w:t>
            </w:r>
          </w:p>
        </w:tc>
        <w:tc>
          <w:tcPr>
            <w:tcW w:w="3218" w:type="dxa"/>
            <w:gridSpan w:val="7"/>
          </w:tcPr>
          <w:p w14:paraId="08CE6F91" w14:textId="0B1080B2" w:rsidR="00520A3C" w:rsidRPr="0037036D" w:rsidRDefault="00520A3C" w:rsidP="00520A3C">
            <w:pPr>
              <w:jc w:val="center"/>
              <w:rPr>
                <w:b/>
                <w:szCs w:val="20"/>
                <w:lang w:val="ca-ES"/>
              </w:rPr>
            </w:pPr>
            <w:r>
              <w:rPr>
                <w:b/>
                <w:szCs w:val="20"/>
                <w:lang w:val="ca-ES"/>
              </w:rPr>
              <w:t>{</w:t>
            </w:r>
            <w:r w:rsidRPr="7253F6E2">
              <w:rPr>
                <w:b/>
                <w:bCs/>
                <w:lang w:val="ca-ES"/>
              </w:rPr>
              <w:t>SEQUELS</w:t>
            </w:r>
            <w:r>
              <w:rPr>
                <w:b/>
                <w:szCs w:val="20"/>
                <w:lang w:val="ca-ES"/>
              </w:rPr>
              <w:t>}</w:t>
            </w:r>
          </w:p>
        </w:tc>
        <w:tc>
          <w:tcPr>
            <w:tcW w:w="2472" w:type="dxa"/>
            <w:gridSpan w:val="6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vAlign w:val="center"/>
          </w:tcPr>
          <w:p w14:paraId="26315019" w14:textId="63F78D37" w:rsidR="00520A3C" w:rsidRPr="0037036D" w:rsidRDefault="00520A3C" w:rsidP="00520A3C">
            <w:pPr>
              <w:jc w:val="center"/>
              <w:rPr>
                <w:b/>
                <w:bCs/>
                <w:lang w:val="ca-ES"/>
              </w:rPr>
            </w:pPr>
            <w:r w:rsidRPr="7253F6E2">
              <w:rPr>
                <w:b/>
                <w:bCs/>
                <w:lang w:val="ca-ES"/>
              </w:rPr>
              <w:t>DEFINITIVE?</w:t>
            </w:r>
          </w:p>
        </w:tc>
        <w:tc>
          <w:tcPr>
            <w:tcW w:w="2328" w:type="dxa"/>
            <w:gridSpan w:val="3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  <w:vAlign w:val="center"/>
          </w:tcPr>
          <w:p w14:paraId="61CDCEAD" w14:textId="6AF35D92" w:rsidR="00520A3C" w:rsidRPr="0037036D" w:rsidRDefault="00520A3C" w:rsidP="00520A3C">
            <w:pPr>
              <w:jc w:val="center"/>
              <w:rPr>
                <w:b/>
                <w:szCs w:val="20"/>
                <w:lang w:val="ca-ES"/>
              </w:rPr>
            </w:pPr>
            <w:r>
              <w:rPr>
                <w:b/>
                <w:bCs/>
                <w:lang w:val="ca-ES"/>
              </w:rPr>
              <w:t>{</w:t>
            </w:r>
            <w:r w:rsidRPr="7253F6E2">
              <w:rPr>
                <w:b/>
                <w:bCs/>
                <w:lang w:val="ca-ES"/>
              </w:rPr>
              <w:t>DEFINITIVE?</w:t>
            </w:r>
            <w:r>
              <w:rPr>
                <w:b/>
                <w:bCs/>
                <w:lang w:val="ca-ES"/>
              </w:rPr>
              <w:t>}</w:t>
            </w:r>
          </w:p>
        </w:tc>
      </w:tr>
      <w:tr w:rsidR="00520A3C" w:rsidRPr="0037036D" w14:paraId="05A64390" w14:textId="77777777" w:rsidTr="7253F6E2">
        <w:tc>
          <w:tcPr>
            <w:tcW w:w="2203" w:type="dxa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F1B5D7" w14:textId="77777777" w:rsidR="00520A3C" w:rsidRPr="0037036D" w:rsidRDefault="00520A3C" w:rsidP="00520A3C">
            <w:pPr>
              <w:jc w:val="center"/>
              <w:rPr>
                <w:b/>
                <w:sz w:val="24"/>
                <w:lang w:val="ca-ES"/>
              </w:rPr>
            </w:pPr>
            <w:r w:rsidRPr="0037036D">
              <w:rPr>
                <w:b/>
                <w:sz w:val="24"/>
                <w:lang w:val="ca-ES"/>
              </w:rPr>
              <w:t xml:space="preserve">    QUANTUM </w:t>
            </w:r>
          </w:p>
          <w:p w14:paraId="64F84E96" w14:textId="32A82B77" w:rsidR="00520A3C" w:rsidRPr="0037036D" w:rsidRDefault="00520A3C" w:rsidP="00520A3C">
            <w:pPr>
              <w:jc w:val="center"/>
              <w:rPr>
                <w:sz w:val="28"/>
                <w:szCs w:val="28"/>
                <w:lang w:val="ca-ES"/>
              </w:rPr>
            </w:pPr>
            <w:r w:rsidRPr="7253F6E2">
              <w:rPr>
                <w:b/>
                <w:bCs/>
                <w:lang w:val="ca-ES"/>
              </w:rPr>
              <w:t xml:space="preserve">OPOSING PART </w:t>
            </w:r>
            <w:r w:rsidRPr="7253F6E2">
              <w:rPr>
                <w:b/>
                <w:bCs/>
                <w:sz w:val="24"/>
                <w:lang w:val="ca-ES"/>
              </w:rPr>
              <w:t xml:space="preserve">                 </w:t>
            </w:r>
          </w:p>
        </w:tc>
        <w:tc>
          <w:tcPr>
            <w:tcW w:w="3218" w:type="dxa"/>
            <w:gridSpan w:val="7"/>
          </w:tcPr>
          <w:p w14:paraId="6BB9E253" w14:textId="77777777" w:rsidR="00520A3C" w:rsidRPr="0037036D" w:rsidRDefault="00520A3C" w:rsidP="00520A3C">
            <w:pPr>
              <w:jc w:val="center"/>
              <w:rPr>
                <w:b/>
                <w:szCs w:val="20"/>
                <w:lang w:val="ca-ES"/>
              </w:rPr>
            </w:pPr>
          </w:p>
        </w:tc>
        <w:tc>
          <w:tcPr>
            <w:tcW w:w="2472" w:type="dxa"/>
            <w:gridSpan w:val="6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vAlign w:val="center"/>
          </w:tcPr>
          <w:p w14:paraId="5A643AD7" w14:textId="36594AA4" w:rsidR="00520A3C" w:rsidRPr="0037036D" w:rsidRDefault="00520A3C" w:rsidP="00520A3C">
            <w:pPr>
              <w:spacing w:line="259" w:lineRule="auto"/>
              <w:jc w:val="center"/>
            </w:pPr>
            <w:r w:rsidRPr="7253F6E2">
              <w:rPr>
                <w:b/>
                <w:bCs/>
                <w:lang w:val="ca-ES"/>
              </w:rPr>
              <w:t>LAWYER</w:t>
            </w:r>
          </w:p>
        </w:tc>
        <w:tc>
          <w:tcPr>
            <w:tcW w:w="2328" w:type="dxa"/>
            <w:gridSpan w:val="3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  <w:vAlign w:val="center"/>
          </w:tcPr>
          <w:p w14:paraId="23DE523C" w14:textId="77777777" w:rsidR="00520A3C" w:rsidRPr="0037036D" w:rsidRDefault="00520A3C" w:rsidP="00520A3C">
            <w:pPr>
              <w:jc w:val="center"/>
              <w:rPr>
                <w:b/>
                <w:szCs w:val="20"/>
                <w:lang w:val="ca-ES"/>
              </w:rPr>
            </w:pPr>
          </w:p>
        </w:tc>
      </w:tr>
      <w:tr w:rsidR="00520A3C" w:rsidRPr="0037036D" w14:paraId="1C35BC47" w14:textId="77777777" w:rsidTr="7253F6E2">
        <w:trPr>
          <w:trHeight w:val="482"/>
        </w:trPr>
        <w:tc>
          <w:tcPr>
            <w:tcW w:w="10221" w:type="dxa"/>
            <w:gridSpan w:val="17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DB9745B" w14:textId="08C57E2D" w:rsidR="00520A3C" w:rsidRPr="0037036D" w:rsidRDefault="00520A3C" w:rsidP="00520A3C">
            <w:pPr>
              <w:jc w:val="center"/>
              <w:rPr>
                <w:b/>
                <w:bCs/>
                <w:lang w:val="ca-ES"/>
              </w:rPr>
            </w:pPr>
            <w:r w:rsidRPr="7253F6E2">
              <w:rPr>
                <w:b/>
                <w:bCs/>
                <w:lang w:val="ca-ES"/>
              </w:rPr>
              <w:t>JUDICIAL PROCEDURE</w:t>
            </w:r>
          </w:p>
        </w:tc>
      </w:tr>
      <w:tr w:rsidR="00520A3C" w:rsidRPr="0037036D" w14:paraId="02F6EA1D" w14:textId="77777777" w:rsidTr="7253F6E2">
        <w:trPr>
          <w:trHeight w:val="482"/>
        </w:trPr>
        <w:tc>
          <w:tcPr>
            <w:tcW w:w="10221" w:type="dxa"/>
            <w:gridSpan w:val="17"/>
            <w:tcBorders>
              <w:top w:val="dashed" w:sz="4" w:space="0" w:color="auto"/>
              <w:bottom w:val="dashed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E238B38" w14:textId="77777777" w:rsidR="00520A3C" w:rsidRPr="0037036D" w:rsidRDefault="00520A3C" w:rsidP="00520A3C">
            <w:pPr>
              <w:jc w:val="center"/>
              <w:rPr>
                <w:sz w:val="28"/>
                <w:szCs w:val="28"/>
                <w:lang w:val="ca-ES"/>
              </w:rPr>
            </w:pPr>
            <w:r w:rsidRPr="0037036D">
              <w:rPr>
                <w:sz w:val="18"/>
                <w:szCs w:val="18"/>
                <w:lang w:val="ca-ES"/>
              </w:rPr>
              <w:t xml:space="preserve">  /   / </w:t>
            </w:r>
          </w:p>
        </w:tc>
      </w:tr>
      <w:tr w:rsidR="00520A3C" w:rsidRPr="0037036D" w14:paraId="2B4D059B" w14:textId="77777777" w:rsidTr="7253F6E2">
        <w:trPr>
          <w:trHeight w:val="482"/>
        </w:trPr>
        <w:tc>
          <w:tcPr>
            <w:tcW w:w="4423" w:type="dxa"/>
            <w:gridSpan w:val="4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9A35EA4" w14:textId="680177D0" w:rsidR="00520A3C" w:rsidRPr="0037036D" w:rsidRDefault="00520A3C" w:rsidP="00520A3C">
            <w:pPr>
              <w:jc w:val="center"/>
              <w:rPr>
                <w:b/>
                <w:bCs/>
                <w:lang w:val="ca-ES"/>
              </w:rPr>
            </w:pPr>
            <w:r w:rsidRPr="7253F6E2">
              <w:rPr>
                <w:b/>
                <w:bCs/>
                <w:lang w:val="ca-ES"/>
              </w:rPr>
              <w:t>ECONOMIC STATE</w:t>
            </w:r>
          </w:p>
        </w:tc>
        <w:tc>
          <w:tcPr>
            <w:tcW w:w="4306" w:type="dxa"/>
            <w:gridSpan w:val="12"/>
          </w:tcPr>
          <w:p w14:paraId="52E56223" w14:textId="77777777" w:rsidR="00520A3C" w:rsidRPr="0037036D" w:rsidRDefault="00520A3C" w:rsidP="00520A3C">
            <w:pPr>
              <w:jc w:val="both"/>
              <w:rPr>
                <w:szCs w:val="20"/>
                <w:lang w:val="ca-ES"/>
              </w:rPr>
            </w:pPr>
          </w:p>
        </w:tc>
        <w:tc>
          <w:tcPr>
            <w:tcW w:w="1492" w:type="dxa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vAlign w:val="center"/>
          </w:tcPr>
          <w:p w14:paraId="3D8553D8" w14:textId="77777777" w:rsidR="00520A3C" w:rsidRPr="0037036D" w:rsidRDefault="00520A3C" w:rsidP="00520A3C">
            <w:pPr>
              <w:jc w:val="center"/>
              <w:rPr>
                <w:b/>
                <w:szCs w:val="20"/>
                <w:lang w:val="ca-ES"/>
              </w:rPr>
            </w:pPr>
            <w:r w:rsidRPr="0037036D">
              <w:rPr>
                <w:b/>
                <w:sz w:val="24"/>
                <w:lang w:val="ca-ES"/>
              </w:rPr>
              <w:t xml:space="preserve">                              </w:t>
            </w:r>
          </w:p>
        </w:tc>
      </w:tr>
      <w:tr w:rsidR="00520A3C" w:rsidRPr="0037036D" w14:paraId="0CAAACCE" w14:textId="77777777" w:rsidTr="7253F6E2">
        <w:trPr>
          <w:trHeight w:val="482"/>
        </w:trPr>
        <w:tc>
          <w:tcPr>
            <w:tcW w:w="10221" w:type="dxa"/>
            <w:gridSpan w:val="17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224B6F2" w14:textId="4322A37C" w:rsidR="00520A3C" w:rsidRPr="0037036D" w:rsidRDefault="00520A3C" w:rsidP="00520A3C">
            <w:pPr>
              <w:jc w:val="center"/>
              <w:rPr>
                <w:b/>
                <w:bCs/>
                <w:sz w:val="22"/>
                <w:szCs w:val="22"/>
                <w:lang w:val="ca-ES"/>
              </w:rPr>
            </w:pPr>
            <w:r w:rsidRPr="7253F6E2">
              <w:rPr>
                <w:b/>
                <w:bCs/>
                <w:sz w:val="22"/>
                <w:szCs w:val="22"/>
                <w:lang w:val="ca-ES"/>
              </w:rPr>
              <w:t>RISK ASSESSMENT</w:t>
            </w:r>
          </w:p>
        </w:tc>
      </w:tr>
      <w:tr w:rsidR="00520A3C" w:rsidRPr="0037036D" w14:paraId="4DFD5268" w14:textId="77777777" w:rsidTr="7253F6E2">
        <w:trPr>
          <w:trHeight w:val="380"/>
        </w:trPr>
        <w:tc>
          <w:tcPr>
            <w:tcW w:w="2346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FFCC9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743B17" w14:textId="757EB9F7" w:rsidR="00520A3C" w:rsidRPr="0037036D" w:rsidRDefault="00520A3C" w:rsidP="00520A3C">
            <w:pPr>
              <w:jc w:val="center"/>
              <w:rPr>
                <w:b/>
                <w:bCs/>
                <w:sz w:val="24"/>
                <w:lang w:val="ca-ES"/>
              </w:rPr>
            </w:pPr>
            <w:r w:rsidRPr="7253F6E2">
              <w:rPr>
                <w:b/>
                <w:bCs/>
                <w:lang w:val="ca-ES"/>
              </w:rPr>
              <w:t xml:space="preserve">RISK </w:t>
            </w:r>
          </w:p>
        </w:tc>
        <w:tc>
          <w:tcPr>
            <w:tcW w:w="2482" w:type="dxa"/>
            <w:gridSpan w:val="3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  <w:vAlign w:val="center"/>
          </w:tcPr>
          <w:p w14:paraId="07547A01" w14:textId="5D4AC921" w:rsidR="00520A3C" w:rsidRPr="0037036D" w:rsidRDefault="00520A3C" w:rsidP="00520A3C">
            <w:pPr>
              <w:jc w:val="center"/>
              <w:rPr>
                <w:b/>
                <w:color w:val="FF0000"/>
                <w:sz w:val="28"/>
                <w:szCs w:val="28"/>
                <w:lang w:val="ca-ES"/>
              </w:rPr>
            </w:pPr>
            <w:r w:rsidRPr="00C5436F">
              <w:rPr>
                <w:b/>
                <w:bCs/>
                <w:sz w:val="22"/>
                <w:szCs w:val="22"/>
                <w:lang w:val="ca-ES"/>
              </w:rPr>
              <w:t>{RISK_ASSESSMENT}</w:t>
            </w:r>
          </w:p>
        </w:tc>
        <w:tc>
          <w:tcPr>
            <w:tcW w:w="2727" w:type="dxa"/>
            <w:gridSpan w:val="7"/>
            <w:tcBorders>
              <w:top w:val="dashed" w:sz="4" w:space="0" w:color="auto"/>
              <w:bottom w:val="dashed" w:sz="4" w:space="0" w:color="auto"/>
            </w:tcBorders>
            <w:shd w:val="clear" w:color="auto" w:fill="FFCC99"/>
            <w:vAlign w:val="center"/>
          </w:tcPr>
          <w:p w14:paraId="4A4B6127" w14:textId="74439386" w:rsidR="00520A3C" w:rsidRPr="0037036D" w:rsidRDefault="00520A3C" w:rsidP="00520A3C">
            <w:pPr>
              <w:spacing w:line="259" w:lineRule="auto"/>
              <w:jc w:val="center"/>
            </w:pPr>
            <w:r w:rsidRPr="7253F6E2">
              <w:rPr>
                <w:b/>
                <w:bCs/>
                <w:lang w:val="ca-ES"/>
              </w:rPr>
              <w:t>DEFEND</w:t>
            </w:r>
          </w:p>
        </w:tc>
        <w:tc>
          <w:tcPr>
            <w:tcW w:w="2666" w:type="dxa"/>
            <w:gridSpan w:val="5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  <w:vAlign w:val="center"/>
          </w:tcPr>
          <w:p w14:paraId="5FED29F3" w14:textId="2BC0175D" w:rsidR="00520A3C" w:rsidRPr="0037036D" w:rsidRDefault="00520A3C" w:rsidP="00520A3C">
            <w:pPr>
              <w:jc w:val="center"/>
              <w:rPr>
                <w:b/>
                <w:bCs/>
                <w:color w:val="FF0000"/>
                <w:sz w:val="28"/>
                <w:szCs w:val="28"/>
                <w:lang w:val="ca-ES"/>
              </w:rPr>
            </w:pPr>
            <w:r w:rsidRPr="7253F6E2">
              <w:rPr>
                <w:b/>
                <w:bCs/>
                <w:color w:val="FF0000"/>
                <w:sz w:val="28"/>
                <w:szCs w:val="28"/>
                <w:lang w:val="ca-ES"/>
              </w:rPr>
              <w:t>X (FOR LACK OF DAMAGE)</w:t>
            </w:r>
          </w:p>
        </w:tc>
      </w:tr>
      <w:tr w:rsidR="00520A3C" w:rsidRPr="0037036D" w14:paraId="441F7B20" w14:textId="77777777" w:rsidTr="7253F6E2">
        <w:trPr>
          <w:trHeight w:val="482"/>
        </w:trPr>
        <w:tc>
          <w:tcPr>
            <w:tcW w:w="4423" w:type="dxa"/>
            <w:gridSpan w:val="4"/>
            <w:tcBorders>
              <w:top w:val="dashed" w:sz="4" w:space="0" w:color="auto"/>
              <w:bottom w:val="dashed" w:sz="4" w:space="0" w:color="auto"/>
            </w:tcBorders>
            <w:shd w:val="clear" w:color="auto" w:fill="CC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7D2BA9" w14:textId="707B2E90" w:rsidR="00520A3C" w:rsidRPr="0037036D" w:rsidRDefault="00520A3C" w:rsidP="00520A3C">
            <w:pPr>
              <w:jc w:val="center"/>
              <w:rPr>
                <w:b/>
                <w:bCs/>
                <w:lang w:val="ca-ES"/>
              </w:rPr>
            </w:pPr>
            <w:r w:rsidRPr="7253F6E2">
              <w:rPr>
                <w:b/>
                <w:bCs/>
                <w:lang w:val="ca-ES"/>
              </w:rPr>
              <w:t xml:space="preserve">WE REQUEST </w:t>
            </w:r>
            <w:proofErr w:type="spellStart"/>
            <w:r w:rsidRPr="7253F6E2">
              <w:rPr>
                <w:b/>
                <w:bCs/>
                <w:lang w:val="ca-ES"/>
              </w:rPr>
              <w:t>the</w:t>
            </w:r>
            <w:proofErr w:type="spellEnd"/>
            <w:r w:rsidRPr="7253F6E2">
              <w:rPr>
                <w:b/>
                <w:bCs/>
                <w:lang w:val="ca-ES"/>
              </w:rPr>
              <w:t xml:space="preserve"> </w:t>
            </w:r>
            <w:proofErr w:type="spellStart"/>
            <w:r w:rsidRPr="7253F6E2">
              <w:rPr>
                <w:b/>
                <w:bCs/>
                <w:lang w:val="ca-ES"/>
              </w:rPr>
              <w:t>following</w:t>
            </w:r>
            <w:proofErr w:type="spellEnd"/>
            <w:r w:rsidRPr="7253F6E2">
              <w:rPr>
                <w:b/>
                <w:bCs/>
                <w:lang w:val="ca-ES"/>
              </w:rPr>
              <w:t xml:space="preserve"> </w:t>
            </w:r>
            <w:proofErr w:type="spellStart"/>
            <w:r w:rsidRPr="7253F6E2">
              <w:rPr>
                <w:b/>
                <w:bCs/>
                <w:lang w:val="ca-ES"/>
              </w:rPr>
              <w:t>from</w:t>
            </w:r>
            <w:proofErr w:type="spellEnd"/>
            <w:r w:rsidRPr="7253F6E2">
              <w:rPr>
                <w:b/>
                <w:bCs/>
                <w:lang w:val="ca-ES"/>
              </w:rPr>
              <w:t>:</w:t>
            </w:r>
          </w:p>
        </w:tc>
        <w:tc>
          <w:tcPr>
            <w:tcW w:w="5798" w:type="dxa"/>
            <w:gridSpan w:val="13"/>
          </w:tcPr>
          <w:p w14:paraId="5043CB0F" w14:textId="77777777" w:rsidR="00520A3C" w:rsidRPr="0037036D" w:rsidRDefault="00520A3C" w:rsidP="00520A3C">
            <w:pPr>
              <w:rPr>
                <w:b/>
                <w:szCs w:val="20"/>
                <w:lang w:val="ca-ES"/>
              </w:rPr>
            </w:pPr>
          </w:p>
          <w:p w14:paraId="07459315" w14:textId="77777777" w:rsidR="00520A3C" w:rsidRPr="0037036D" w:rsidRDefault="00520A3C" w:rsidP="00520A3C">
            <w:pPr>
              <w:rPr>
                <w:b/>
                <w:szCs w:val="20"/>
                <w:lang w:val="ca-ES"/>
              </w:rPr>
            </w:pPr>
          </w:p>
        </w:tc>
      </w:tr>
      <w:tr w:rsidR="00520A3C" w:rsidRPr="0037036D" w14:paraId="6537F28F" w14:textId="77777777" w:rsidTr="7253F6E2">
        <w:trPr>
          <w:trHeight w:val="697"/>
        </w:trPr>
        <w:tc>
          <w:tcPr>
            <w:tcW w:w="10221" w:type="dxa"/>
            <w:gridSpan w:val="17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DFB9E20" w14:textId="77777777" w:rsidR="00520A3C" w:rsidRPr="0037036D" w:rsidRDefault="00520A3C" w:rsidP="00520A3C">
            <w:pPr>
              <w:numPr>
                <w:ilvl w:val="0"/>
                <w:numId w:val="10"/>
              </w:numPr>
              <w:jc w:val="both"/>
              <w:rPr>
                <w:b/>
                <w:szCs w:val="20"/>
                <w:lang w:val="ca-ES"/>
              </w:rPr>
            </w:pPr>
          </w:p>
        </w:tc>
      </w:tr>
      <w:tr w:rsidR="00520A3C" w:rsidRPr="0037036D" w14:paraId="60F45F15" w14:textId="77777777" w:rsidTr="7253F6E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221" w:type="dxa"/>
            <w:gridSpan w:val="17"/>
            <w:shd w:val="clear" w:color="auto" w:fill="CCFFFF"/>
          </w:tcPr>
          <w:p w14:paraId="70DF9E56" w14:textId="77777777" w:rsidR="00520A3C" w:rsidRPr="0037036D" w:rsidRDefault="00520A3C" w:rsidP="00520A3C">
            <w:pPr>
              <w:jc w:val="both"/>
              <w:rPr>
                <w:b/>
                <w:szCs w:val="20"/>
                <w:lang w:val="ca-ES"/>
              </w:rPr>
            </w:pPr>
          </w:p>
          <w:p w14:paraId="31A5A17B" w14:textId="5CA47802" w:rsidR="00520A3C" w:rsidRDefault="00520A3C" w:rsidP="00520A3C">
            <w:pPr>
              <w:jc w:val="both"/>
              <w:rPr>
                <w:b/>
                <w:bCs/>
                <w:lang w:val="ca-ES"/>
              </w:rPr>
            </w:pPr>
            <w:r w:rsidRPr="7253F6E2">
              <w:rPr>
                <w:b/>
                <w:bCs/>
                <w:lang w:val="ca-ES"/>
              </w:rPr>
              <w:t xml:space="preserve">QUANTUM of </w:t>
            </w:r>
            <w:proofErr w:type="spellStart"/>
            <w:r w:rsidRPr="7253F6E2">
              <w:rPr>
                <w:b/>
                <w:bCs/>
                <w:lang w:val="ca-ES"/>
              </w:rPr>
              <w:t>the</w:t>
            </w:r>
            <w:proofErr w:type="spellEnd"/>
            <w:r w:rsidRPr="7253F6E2">
              <w:rPr>
                <w:b/>
                <w:bCs/>
                <w:lang w:val="ca-ES"/>
              </w:rPr>
              <w:t xml:space="preserve"> </w:t>
            </w:r>
            <w:proofErr w:type="spellStart"/>
            <w:r w:rsidRPr="7253F6E2">
              <w:rPr>
                <w:b/>
                <w:bCs/>
                <w:lang w:val="ca-ES"/>
              </w:rPr>
              <w:t>injured</w:t>
            </w:r>
            <w:proofErr w:type="spellEnd"/>
            <w:r w:rsidRPr="7253F6E2">
              <w:rPr>
                <w:b/>
                <w:bCs/>
                <w:lang w:val="ca-ES"/>
              </w:rPr>
              <w:t xml:space="preserve"> </w:t>
            </w:r>
            <w:proofErr w:type="spellStart"/>
            <w:r w:rsidRPr="7253F6E2">
              <w:rPr>
                <w:b/>
                <w:bCs/>
                <w:lang w:val="ca-ES"/>
              </w:rPr>
              <w:t>party</w:t>
            </w:r>
            <w:proofErr w:type="spellEnd"/>
          </w:p>
          <w:p w14:paraId="44E871BC" w14:textId="77777777" w:rsidR="00520A3C" w:rsidRPr="0037036D" w:rsidRDefault="00520A3C" w:rsidP="00520A3C">
            <w:pPr>
              <w:jc w:val="both"/>
              <w:rPr>
                <w:b/>
                <w:szCs w:val="20"/>
                <w:lang w:val="ca-ES"/>
              </w:rPr>
            </w:pPr>
          </w:p>
        </w:tc>
      </w:tr>
      <w:tr w:rsidR="00520A3C" w:rsidRPr="0037036D" w14:paraId="144A5D23" w14:textId="77777777" w:rsidTr="7253F6E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691"/>
        </w:trPr>
        <w:tc>
          <w:tcPr>
            <w:tcW w:w="10221" w:type="dxa"/>
            <w:gridSpan w:val="17"/>
          </w:tcPr>
          <w:p w14:paraId="738610EB" w14:textId="77777777" w:rsidR="00520A3C" w:rsidRPr="0037036D" w:rsidRDefault="00520A3C" w:rsidP="00520A3C">
            <w:pPr>
              <w:jc w:val="both"/>
              <w:rPr>
                <w:b/>
                <w:szCs w:val="20"/>
                <w:lang w:val="ca-ES"/>
              </w:rPr>
            </w:pPr>
          </w:p>
          <w:p w14:paraId="637805D2" w14:textId="77777777" w:rsidR="00520A3C" w:rsidRPr="0037036D" w:rsidRDefault="00520A3C" w:rsidP="00520A3C">
            <w:pPr>
              <w:jc w:val="both"/>
              <w:rPr>
                <w:b/>
                <w:szCs w:val="20"/>
                <w:lang w:val="ca-ES"/>
              </w:rPr>
            </w:pPr>
          </w:p>
          <w:p w14:paraId="463F29E8" w14:textId="77777777" w:rsidR="00520A3C" w:rsidRPr="0037036D" w:rsidRDefault="00520A3C" w:rsidP="00520A3C">
            <w:pPr>
              <w:jc w:val="both"/>
              <w:rPr>
                <w:b/>
                <w:szCs w:val="20"/>
                <w:lang w:val="ca-ES"/>
              </w:rPr>
            </w:pPr>
          </w:p>
        </w:tc>
      </w:tr>
      <w:tr w:rsidR="00520A3C" w:rsidRPr="0037036D" w14:paraId="3B7B4B86" w14:textId="77777777" w:rsidTr="7253F6E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691"/>
        </w:trPr>
        <w:tc>
          <w:tcPr>
            <w:tcW w:w="10221" w:type="dxa"/>
            <w:gridSpan w:val="17"/>
          </w:tcPr>
          <w:p w14:paraId="3A0FF5F2" w14:textId="77777777" w:rsidR="00520A3C" w:rsidRPr="0037036D" w:rsidRDefault="00520A3C" w:rsidP="00520A3C">
            <w:pPr>
              <w:jc w:val="both"/>
              <w:rPr>
                <w:b/>
                <w:szCs w:val="20"/>
                <w:lang w:val="ca-ES"/>
              </w:rPr>
            </w:pPr>
          </w:p>
        </w:tc>
      </w:tr>
      <w:tr w:rsidR="00520A3C" w:rsidRPr="0037036D" w14:paraId="5630AD66" w14:textId="77777777" w:rsidTr="7253F6E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691"/>
        </w:trPr>
        <w:tc>
          <w:tcPr>
            <w:tcW w:w="10221" w:type="dxa"/>
            <w:gridSpan w:val="17"/>
          </w:tcPr>
          <w:p w14:paraId="61829076" w14:textId="77777777" w:rsidR="00520A3C" w:rsidRPr="0037036D" w:rsidRDefault="00520A3C" w:rsidP="00520A3C">
            <w:pPr>
              <w:jc w:val="both"/>
              <w:rPr>
                <w:b/>
                <w:szCs w:val="20"/>
                <w:lang w:val="ca-ES"/>
              </w:rPr>
            </w:pPr>
          </w:p>
        </w:tc>
      </w:tr>
    </w:tbl>
    <w:p w14:paraId="2BA226A1" w14:textId="77777777" w:rsidR="005D3454" w:rsidRPr="0037036D" w:rsidRDefault="005D3454" w:rsidP="008332EE">
      <w:pPr>
        <w:rPr>
          <w:lang w:val="ca-ES"/>
        </w:rPr>
      </w:pPr>
    </w:p>
    <w:sectPr w:rsidR="005D3454" w:rsidRPr="0037036D" w:rsidSect="000F42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02" w:right="1134" w:bottom="53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D3620" w14:textId="77777777" w:rsidR="0096647D" w:rsidRDefault="0096647D" w:rsidP="009E3580">
      <w:r>
        <w:separator/>
      </w:r>
    </w:p>
  </w:endnote>
  <w:endnote w:type="continuationSeparator" w:id="0">
    <w:p w14:paraId="16374EA9" w14:textId="77777777" w:rsidR="0096647D" w:rsidRDefault="0096647D" w:rsidP="009E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4DBDC" w14:textId="77777777" w:rsidR="009E3580" w:rsidRDefault="009E3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F7D" w14:textId="77777777" w:rsidR="009E3580" w:rsidRDefault="009E35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04FF1" w14:textId="77777777" w:rsidR="009E3580" w:rsidRDefault="009E3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BC74D" w14:textId="77777777" w:rsidR="0096647D" w:rsidRDefault="0096647D" w:rsidP="009E3580">
      <w:r>
        <w:separator/>
      </w:r>
    </w:p>
  </w:footnote>
  <w:footnote w:type="continuationSeparator" w:id="0">
    <w:p w14:paraId="4A2A52B7" w14:textId="77777777" w:rsidR="0096647D" w:rsidRDefault="0096647D" w:rsidP="009E3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4B5B7" w14:textId="77777777" w:rsidR="009E3580" w:rsidRDefault="009E3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79749"/>
      <w:docPartObj>
        <w:docPartGallery w:val="Watermarks"/>
        <w:docPartUnique/>
      </w:docPartObj>
    </w:sdtPr>
    <w:sdtContent>
      <w:p w14:paraId="17AD93B2" w14:textId="77777777" w:rsidR="009E3580" w:rsidRDefault="0096647D">
        <w:pPr>
          <w:pStyle w:val="Header"/>
        </w:pPr>
        <w:r>
          <w:pict w14:anchorId="3EC23F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alt="" style="position:absolute;margin-left:0;margin-top:0;width:527.85pt;height:131.9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2C34E" w14:textId="77777777" w:rsidR="009E3580" w:rsidRDefault="009E3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476"/>
    <w:multiLevelType w:val="hybridMultilevel"/>
    <w:tmpl w:val="6890BCB2"/>
    <w:lvl w:ilvl="0" w:tplc="0C0A0013">
      <w:start w:val="1"/>
      <w:numFmt w:val="upperRoman"/>
      <w:lvlText w:val="%1."/>
      <w:lvlJc w:val="right"/>
      <w:pPr>
        <w:ind w:left="1430" w:hanging="360"/>
      </w:pPr>
    </w:lvl>
    <w:lvl w:ilvl="1" w:tplc="0C0A0019">
      <w:start w:val="1"/>
      <w:numFmt w:val="lowerLetter"/>
      <w:lvlText w:val="%2."/>
      <w:lvlJc w:val="left"/>
      <w:pPr>
        <w:ind w:left="2150" w:hanging="360"/>
      </w:pPr>
    </w:lvl>
    <w:lvl w:ilvl="2" w:tplc="0C0A001B">
      <w:start w:val="1"/>
      <w:numFmt w:val="lowerRoman"/>
      <w:lvlText w:val="%3."/>
      <w:lvlJc w:val="right"/>
      <w:pPr>
        <w:ind w:left="2870" w:hanging="180"/>
      </w:pPr>
    </w:lvl>
    <w:lvl w:ilvl="3" w:tplc="0C0A000F">
      <w:start w:val="1"/>
      <w:numFmt w:val="decimal"/>
      <w:lvlText w:val="%4."/>
      <w:lvlJc w:val="left"/>
      <w:pPr>
        <w:ind w:left="3590" w:hanging="360"/>
      </w:pPr>
    </w:lvl>
    <w:lvl w:ilvl="4" w:tplc="0C0A0019">
      <w:start w:val="1"/>
      <w:numFmt w:val="lowerLetter"/>
      <w:lvlText w:val="%5."/>
      <w:lvlJc w:val="left"/>
      <w:pPr>
        <w:ind w:left="4310" w:hanging="360"/>
      </w:pPr>
    </w:lvl>
    <w:lvl w:ilvl="5" w:tplc="0C0A001B">
      <w:start w:val="1"/>
      <w:numFmt w:val="lowerRoman"/>
      <w:lvlText w:val="%6."/>
      <w:lvlJc w:val="right"/>
      <w:pPr>
        <w:ind w:left="5030" w:hanging="180"/>
      </w:pPr>
    </w:lvl>
    <w:lvl w:ilvl="6" w:tplc="0C0A000F">
      <w:start w:val="1"/>
      <w:numFmt w:val="decimal"/>
      <w:lvlText w:val="%7."/>
      <w:lvlJc w:val="left"/>
      <w:pPr>
        <w:ind w:left="5750" w:hanging="360"/>
      </w:pPr>
    </w:lvl>
    <w:lvl w:ilvl="7" w:tplc="0C0A0019">
      <w:start w:val="1"/>
      <w:numFmt w:val="lowerLetter"/>
      <w:lvlText w:val="%8."/>
      <w:lvlJc w:val="left"/>
      <w:pPr>
        <w:ind w:left="6470" w:hanging="360"/>
      </w:pPr>
    </w:lvl>
    <w:lvl w:ilvl="8" w:tplc="0C0A001B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14873343"/>
    <w:multiLevelType w:val="hybridMultilevel"/>
    <w:tmpl w:val="BD02AA0C"/>
    <w:lvl w:ilvl="0" w:tplc="67849426">
      <w:start w:val="1"/>
      <w:numFmt w:val="bullet"/>
      <w:lvlText w:val=""/>
      <w:lvlJc w:val="left"/>
      <w:pPr>
        <w:tabs>
          <w:tab w:val="num" w:pos="624"/>
        </w:tabs>
        <w:ind w:left="624" w:hanging="454"/>
      </w:pPr>
      <w:rPr>
        <w:rFonts w:ascii="Wingdings" w:hAnsi="Wingdings" w:hint="default"/>
        <w:color w:val="808080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D5156"/>
    <w:multiLevelType w:val="hybridMultilevel"/>
    <w:tmpl w:val="2B827154"/>
    <w:lvl w:ilvl="0" w:tplc="03261A78">
      <w:start w:val="1"/>
      <w:numFmt w:val="bullet"/>
      <w:lvlText w:val=""/>
      <w:lvlJc w:val="left"/>
      <w:pPr>
        <w:tabs>
          <w:tab w:val="num" w:pos="-3"/>
        </w:tabs>
        <w:ind w:left="360" w:hanging="360"/>
      </w:pPr>
      <w:rPr>
        <w:rFonts w:ascii="Wingdings" w:hAnsi="Wingdings" w:cs="Arial" w:hint="default"/>
        <w:b/>
        <w:i w:val="0"/>
        <w:color w:val="0000FF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E6FCB"/>
    <w:multiLevelType w:val="hybridMultilevel"/>
    <w:tmpl w:val="5B10D0A8"/>
    <w:lvl w:ilvl="0" w:tplc="00868D18">
      <w:start w:val="7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0567"/>
    <w:multiLevelType w:val="hybridMultilevel"/>
    <w:tmpl w:val="038C6638"/>
    <w:lvl w:ilvl="0" w:tplc="67849426">
      <w:start w:val="1"/>
      <w:numFmt w:val="bullet"/>
      <w:lvlText w:val=""/>
      <w:lvlJc w:val="left"/>
      <w:pPr>
        <w:tabs>
          <w:tab w:val="num" w:pos="624"/>
        </w:tabs>
        <w:ind w:left="624" w:hanging="454"/>
      </w:pPr>
      <w:rPr>
        <w:rFonts w:ascii="Wingdings" w:hAnsi="Wingdings" w:hint="default"/>
        <w:color w:val="808080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D2E82"/>
    <w:multiLevelType w:val="hybridMultilevel"/>
    <w:tmpl w:val="D38C5ED2"/>
    <w:lvl w:ilvl="0" w:tplc="5AE6A3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80AE0"/>
    <w:multiLevelType w:val="multilevel"/>
    <w:tmpl w:val="F9FA8100"/>
    <w:lvl w:ilvl="0">
      <w:start w:val="1"/>
      <w:numFmt w:val="bullet"/>
      <w:lvlText w:val=""/>
      <w:lvlJc w:val="left"/>
      <w:pPr>
        <w:tabs>
          <w:tab w:val="num" w:pos="-3"/>
        </w:tabs>
        <w:ind w:left="360" w:hanging="360"/>
      </w:pPr>
      <w:rPr>
        <w:rFonts w:ascii="Wingdings" w:hAnsi="Wingdings" w:cs="Arial" w:hint="default"/>
        <w:b/>
        <w:i w:val="0"/>
        <w:color w:val="0000FF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45FE1"/>
    <w:multiLevelType w:val="hybridMultilevel"/>
    <w:tmpl w:val="F9FA8100"/>
    <w:lvl w:ilvl="0" w:tplc="03261A78">
      <w:start w:val="1"/>
      <w:numFmt w:val="bullet"/>
      <w:lvlText w:val=""/>
      <w:lvlJc w:val="left"/>
      <w:pPr>
        <w:tabs>
          <w:tab w:val="num" w:pos="-3"/>
        </w:tabs>
        <w:ind w:left="360" w:hanging="360"/>
      </w:pPr>
      <w:rPr>
        <w:rFonts w:ascii="Wingdings" w:hAnsi="Wingdings" w:cs="Arial" w:hint="default"/>
        <w:b/>
        <w:i w:val="0"/>
        <w:color w:val="0000FF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7568F"/>
    <w:multiLevelType w:val="hybridMultilevel"/>
    <w:tmpl w:val="38B61A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B67686"/>
    <w:multiLevelType w:val="hybridMultilevel"/>
    <w:tmpl w:val="69149E3A"/>
    <w:lvl w:ilvl="0" w:tplc="67849426">
      <w:start w:val="1"/>
      <w:numFmt w:val="bullet"/>
      <w:lvlText w:val=""/>
      <w:lvlJc w:val="left"/>
      <w:pPr>
        <w:tabs>
          <w:tab w:val="num" w:pos="624"/>
        </w:tabs>
        <w:ind w:left="624" w:hanging="454"/>
      </w:pPr>
      <w:rPr>
        <w:rFonts w:ascii="Wingdings" w:hAnsi="Wingdings" w:hint="default"/>
        <w:color w:val="808080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16C8F"/>
    <w:multiLevelType w:val="hybridMultilevel"/>
    <w:tmpl w:val="D6F4EF7A"/>
    <w:lvl w:ilvl="0" w:tplc="67849426">
      <w:start w:val="1"/>
      <w:numFmt w:val="bullet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/>
        <w:i w:val="0"/>
        <w:color w:val="808080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E65EC"/>
    <w:multiLevelType w:val="hybridMultilevel"/>
    <w:tmpl w:val="B43284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0021905">
    <w:abstractNumId w:val="7"/>
  </w:num>
  <w:num w:numId="2" w16cid:durableId="1736590136">
    <w:abstractNumId w:val="6"/>
  </w:num>
  <w:num w:numId="3" w16cid:durableId="882642220">
    <w:abstractNumId w:val="10"/>
  </w:num>
  <w:num w:numId="4" w16cid:durableId="608125041">
    <w:abstractNumId w:val="9"/>
  </w:num>
  <w:num w:numId="5" w16cid:durableId="2038265483">
    <w:abstractNumId w:val="2"/>
  </w:num>
  <w:num w:numId="6" w16cid:durableId="1871137476">
    <w:abstractNumId w:val="1"/>
  </w:num>
  <w:num w:numId="7" w16cid:durableId="722563599">
    <w:abstractNumId w:val="4"/>
  </w:num>
  <w:num w:numId="8" w16cid:durableId="270357700">
    <w:abstractNumId w:val="3"/>
  </w:num>
  <w:num w:numId="9" w16cid:durableId="2105419489">
    <w:abstractNumId w:val="11"/>
  </w:num>
  <w:num w:numId="10" w16cid:durableId="11616277">
    <w:abstractNumId w:val="8"/>
  </w:num>
  <w:num w:numId="11" w16cid:durableId="294874695">
    <w:abstractNumId w:val="5"/>
  </w:num>
  <w:num w:numId="12" w16cid:durableId="7873535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23"/>
    <w:rsid w:val="00002656"/>
    <w:rsid w:val="000026F6"/>
    <w:rsid w:val="00011589"/>
    <w:rsid w:val="000141FC"/>
    <w:rsid w:val="00016419"/>
    <w:rsid w:val="0002033B"/>
    <w:rsid w:val="00022E07"/>
    <w:rsid w:val="000306DC"/>
    <w:rsid w:val="00040758"/>
    <w:rsid w:val="000408BD"/>
    <w:rsid w:val="00042201"/>
    <w:rsid w:val="0004577A"/>
    <w:rsid w:val="00056C4A"/>
    <w:rsid w:val="0006091D"/>
    <w:rsid w:val="0007095E"/>
    <w:rsid w:val="000842A7"/>
    <w:rsid w:val="0009058B"/>
    <w:rsid w:val="00093413"/>
    <w:rsid w:val="00095098"/>
    <w:rsid w:val="00095AD0"/>
    <w:rsid w:val="00095FA4"/>
    <w:rsid w:val="00096E97"/>
    <w:rsid w:val="000A11CF"/>
    <w:rsid w:val="000A2F65"/>
    <w:rsid w:val="000A3875"/>
    <w:rsid w:val="000B13DA"/>
    <w:rsid w:val="000B56A8"/>
    <w:rsid w:val="000C075B"/>
    <w:rsid w:val="000C2C29"/>
    <w:rsid w:val="000C32A5"/>
    <w:rsid w:val="000C4F8C"/>
    <w:rsid w:val="000C6841"/>
    <w:rsid w:val="000E595B"/>
    <w:rsid w:val="000F423E"/>
    <w:rsid w:val="000F450B"/>
    <w:rsid w:val="000F59CE"/>
    <w:rsid w:val="000F644F"/>
    <w:rsid w:val="0010094E"/>
    <w:rsid w:val="001101CA"/>
    <w:rsid w:val="00114D72"/>
    <w:rsid w:val="00123AF9"/>
    <w:rsid w:val="0012439C"/>
    <w:rsid w:val="00124F15"/>
    <w:rsid w:val="00125BE0"/>
    <w:rsid w:val="001267BA"/>
    <w:rsid w:val="00131FF7"/>
    <w:rsid w:val="00133062"/>
    <w:rsid w:val="001349E4"/>
    <w:rsid w:val="00134B21"/>
    <w:rsid w:val="00137181"/>
    <w:rsid w:val="00137781"/>
    <w:rsid w:val="001378B0"/>
    <w:rsid w:val="00143DB1"/>
    <w:rsid w:val="00145D9A"/>
    <w:rsid w:val="00145E93"/>
    <w:rsid w:val="00152D0A"/>
    <w:rsid w:val="00162A57"/>
    <w:rsid w:val="00163B33"/>
    <w:rsid w:val="00163EDB"/>
    <w:rsid w:val="00164A50"/>
    <w:rsid w:val="00166889"/>
    <w:rsid w:val="001717E9"/>
    <w:rsid w:val="00174998"/>
    <w:rsid w:val="00174F8D"/>
    <w:rsid w:val="00180073"/>
    <w:rsid w:val="00183202"/>
    <w:rsid w:val="00187010"/>
    <w:rsid w:val="00187D8C"/>
    <w:rsid w:val="00191EF9"/>
    <w:rsid w:val="00195F3A"/>
    <w:rsid w:val="00196AA2"/>
    <w:rsid w:val="001A1520"/>
    <w:rsid w:val="001A17DF"/>
    <w:rsid w:val="001B069D"/>
    <w:rsid w:val="001B2D4A"/>
    <w:rsid w:val="001B4309"/>
    <w:rsid w:val="001B48D7"/>
    <w:rsid w:val="001C4B9F"/>
    <w:rsid w:val="001C5195"/>
    <w:rsid w:val="001D055D"/>
    <w:rsid w:val="001D2206"/>
    <w:rsid w:val="001D3929"/>
    <w:rsid w:val="001E0B09"/>
    <w:rsid w:val="001E2856"/>
    <w:rsid w:val="001E3E49"/>
    <w:rsid w:val="001E7E72"/>
    <w:rsid w:val="001F0FD9"/>
    <w:rsid w:val="001F7C3D"/>
    <w:rsid w:val="002046A7"/>
    <w:rsid w:val="002067FE"/>
    <w:rsid w:val="0021799F"/>
    <w:rsid w:val="00220FB9"/>
    <w:rsid w:val="00221027"/>
    <w:rsid w:val="00230998"/>
    <w:rsid w:val="00230F42"/>
    <w:rsid w:val="00236121"/>
    <w:rsid w:val="00242367"/>
    <w:rsid w:val="00253109"/>
    <w:rsid w:val="0025536A"/>
    <w:rsid w:val="00263C8E"/>
    <w:rsid w:val="00264D1E"/>
    <w:rsid w:val="00264F9E"/>
    <w:rsid w:val="0027232C"/>
    <w:rsid w:val="002728C3"/>
    <w:rsid w:val="002A56D8"/>
    <w:rsid w:val="002A6FC9"/>
    <w:rsid w:val="002A7FFB"/>
    <w:rsid w:val="002B153C"/>
    <w:rsid w:val="002D1D8E"/>
    <w:rsid w:val="002D34D5"/>
    <w:rsid w:val="002E6E49"/>
    <w:rsid w:val="002F1F36"/>
    <w:rsid w:val="002F2892"/>
    <w:rsid w:val="002F3708"/>
    <w:rsid w:val="002F68AA"/>
    <w:rsid w:val="00301D07"/>
    <w:rsid w:val="003021AB"/>
    <w:rsid w:val="003043F9"/>
    <w:rsid w:val="00311AA8"/>
    <w:rsid w:val="003223E7"/>
    <w:rsid w:val="00322BA8"/>
    <w:rsid w:val="003256EB"/>
    <w:rsid w:val="00330961"/>
    <w:rsid w:val="003335C6"/>
    <w:rsid w:val="00333E0A"/>
    <w:rsid w:val="00335755"/>
    <w:rsid w:val="00335D0C"/>
    <w:rsid w:val="00342091"/>
    <w:rsid w:val="003467B6"/>
    <w:rsid w:val="00347A20"/>
    <w:rsid w:val="00352328"/>
    <w:rsid w:val="00361138"/>
    <w:rsid w:val="00364B67"/>
    <w:rsid w:val="00365B84"/>
    <w:rsid w:val="0037036D"/>
    <w:rsid w:val="003751DF"/>
    <w:rsid w:val="0037631B"/>
    <w:rsid w:val="0038398C"/>
    <w:rsid w:val="003933D6"/>
    <w:rsid w:val="00397014"/>
    <w:rsid w:val="003A3194"/>
    <w:rsid w:val="003A5F7D"/>
    <w:rsid w:val="003B14EE"/>
    <w:rsid w:val="003B597D"/>
    <w:rsid w:val="003B6048"/>
    <w:rsid w:val="003C0AAE"/>
    <w:rsid w:val="003C167E"/>
    <w:rsid w:val="003C452C"/>
    <w:rsid w:val="003C517F"/>
    <w:rsid w:val="003C53C6"/>
    <w:rsid w:val="003C53E5"/>
    <w:rsid w:val="003C6383"/>
    <w:rsid w:val="003C7D4F"/>
    <w:rsid w:val="003D0CF3"/>
    <w:rsid w:val="003D7CED"/>
    <w:rsid w:val="003E0BE4"/>
    <w:rsid w:val="003F34D2"/>
    <w:rsid w:val="003F5ABA"/>
    <w:rsid w:val="003F6155"/>
    <w:rsid w:val="003F660C"/>
    <w:rsid w:val="003F6D18"/>
    <w:rsid w:val="003F7FC7"/>
    <w:rsid w:val="00417900"/>
    <w:rsid w:val="00423355"/>
    <w:rsid w:val="00427F02"/>
    <w:rsid w:val="00431EBB"/>
    <w:rsid w:val="00432719"/>
    <w:rsid w:val="00433450"/>
    <w:rsid w:val="004355C7"/>
    <w:rsid w:val="00435EF8"/>
    <w:rsid w:val="00437ACC"/>
    <w:rsid w:val="00437AE9"/>
    <w:rsid w:val="00437C97"/>
    <w:rsid w:val="00446AFA"/>
    <w:rsid w:val="00452249"/>
    <w:rsid w:val="004524BD"/>
    <w:rsid w:val="00454630"/>
    <w:rsid w:val="00467C9B"/>
    <w:rsid w:val="0047396B"/>
    <w:rsid w:val="00480070"/>
    <w:rsid w:val="00480E2C"/>
    <w:rsid w:val="0048269D"/>
    <w:rsid w:val="00484595"/>
    <w:rsid w:val="00484A37"/>
    <w:rsid w:val="00497385"/>
    <w:rsid w:val="004A1ED0"/>
    <w:rsid w:val="004A2E51"/>
    <w:rsid w:val="004A38EB"/>
    <w:rsid w:val="004A50F7"/>
    <w:rsid w:val="004A52B4"/>
    <w:rsid w:val="004B0FDF"/>
    <w:rsid w:val="004B20F0"/>
    <w:rsid w:val="004B5D0D"/>
    <w:rsid w:val="004C67A7"/>
    <w:rsid w:val="004D1365"/>
    <w:rsid w:val="004D1ABE"/>
    <w:rsid w:val="004D1BEC"/>
    <w:rsid w:val="004D2C41"/>
    <w:rsid w:val="004D3DD1"/>
    <w:rsid w:val="004E3DB4"/>
    <w:rsid w:val="004E6526"/>
    <w:rsid w:val="004F738C"/>
    <w:rsid w:val="005043D7"/>
    <w:rsid w:val="00511EFD"/>
    <w:rsid w:val="00513862"/>
    <w:rsid w:val="00514FC4"/>
    <w:rsid w:val="00520A3C"/>
    <w:rsid w:val="00520E64"/>
    <w:rsid w:val="00522686"/>
    <w:rsid w:val="00527C34"/>
    <w:rsid w:val="00534AE5"/>
    <w:rsid w:val="00536DF6"/>
    <w:rsid w:val="00537923"/>
    <w:rsid w:val="005403F7"/>
    <w:rsid w:val="005447DE"/>
    <w:rsid w:val="00546405"/>
    <w:rsid w:val="0055149D"/>
    <w:rsid w:val="0056263C"/>
    <w:rsid w:val="0056638D"/>
    <w:rsid w:val="0057436E"/>
    <w:rsid w:val="00581610"/>
    <w:rsid w:val="00586BAF"/>
    <w:rsid w:val="00595CA5"/>
    <w:rsid w:val="005A2D61"/>
    <w:rsid w:val="005A43E0"/>
    <w:rsid w:val="005A78BA"/>
    <w:rsid w:val="005B18C0"/>
    <w:rsid w:val="005B2F6A"/>
    <w:rsid w:val="005B302A"/>
    <w:rsid w:val="005C10FE"/>
    <w:rsid w:val="005C60EF"/>
    <w:rsid w:val="005C6444"/>
    <w:rsid w:val="005D3454"/>
    <w:rsid w:val="005D3EDB"/>
    <w:rsid w:val="005D437D"/>
    <w:rsid w:val="005D5F48"/>
    <w:rsid w:val="005D74DF"/>
    <w:rsid w:val="005D765D"/>
    <w:rsid w:val="005E4E10"/>
    <w:rsid w:val="005E50C8"/>
    <w:rsid w:val="005E51ED"/>
    <w:rsid w:val="005F3464"/>
    <w:rsid w:val="0060194E"/>
    <w:rsid w:val="006041F8"/>
    <w:rsid w:val="00604786"/>
    <w:rsid w:val="00605493"/>
    <w:rsid w:val="00605B6E"/>
    <w:rsid w:val="00607BA7"/>
    <w:rsid w:val="00610F51"/>
    <w:rsid w:val="00611354"/>
    <w:rsid w:val="00614C38"/>
    <w:rsid w:val="0061697B"/>
    <w:rsid w:val="006179D9"/>
    <w:rsid w:val="00621A34"/>
    <w:rsid w:val="00632A3B"/>
    <w:rsid w:val="00633993"/>
    <w:rsid w:val="00642FC2"/>
    <w:rsid w:val="00651632"/>
    <w:rsid w:val="00657725"/>
    <w:rsid w:val="00660483"/>
    <w:rsid w:val="00662269"/>
    <w:rsid w:val="00665781"/>
    <w:rsid w:val="0067098C"/>
    <w:rsid w:val="006722E8"/>
    <w:rsid w:val="0067531C"/>
    <w:rsid w:val="00677314"/>
    <w:rsid w:val="006804DB"/>
    <w:rsid w:val="00680D64"/>
    <w:rsid w:val="0068363F"/>
    <w:rsid w:val="006849F3"/>
    <w:rsid w:val="006908E0"/>
    <w:rsid w:val="00694884"/>
    <w:rsid w:val="006A0C90"/>
    <w:rsid w:val="006A2C02"/>
    <w:rsid w:val="006A328E"/>
    <w:rsid w:val="006A3C8C"/>
    <w:rsid w:val="006A3FBD"/>
    <w:rsid w:val="006B3890"/>
    <w:rsid w:val="006B733E"/>
    <w:rsid w:val="006C582E"/>
    <w:rsid w:val="006C59F0"/>
    <w:rsid w:val="006D3E54"/>
    <w:rsid w:val="006D45F6"/>
    <w:rsid w:val="006E0AEA"/>
    <w:rsid w:val="006F1B8A"/>
    <w:rsid w:val="006F23EA"/>
    <w:rsid w:val="006F3402"/>
    <w:rsid w:val="006F5495"/>
    <w:rsid w:val="006F6C73"/>
    <w:rsid w:val="006F73FD"/>
    <w:rsid w:val="00704C87"/>
    <w:rsid w:val="00705182"/>
    <w:rsid w:val="00712904"/>
    <w:rsid w:val="00720119"/>
    <w:rsid w:val="00721C80"/>
    <w:rsid w:val="00722E17"/>
    <w:rsid w:val="0072315C"/>
    <w:rsid w:val="00727D60"/>
    <w:rsid w:val="00730905"/>
    <w:rsid w:val="00734D35"/>
    <w:rsid w:val="0073712E"/>
    <w:rsid w:val="00741419"/>
    <w:rsid w:val="00744208"/>
    <w:rsid w:val="007453BE"/>
    <w:rsid w:val="00745882"/>
    <w:rsid w:val="007474C3"/>
    <w:rsid w:val="00751393"/>
    <w:rsid w:val="00751B91"/>
    <w:rsid w:val="00751DDF"/>
    <w:rsid w:val="0075750B"/>
    <w:rsid w:val="007605F2"/>
    <w:rsid w:val="0076519C"/>
    <w:rsid w:val="00774947"/>
    <w:rsid w:val="00787563"/>
    <w:rsid w:val="00793BF0"/>
    <w:rsid w:val="00797CA7"/>
    <w:rsid w:val="007A2427"/>
    <w:rsid w:val="007A4E40"/>
    <w:rsid w:val="007B14E5"/>
    <w:rsid w:val="007B19A2"/>
    <w:rsid w:val="007C0B1B"/>
    <w:rsid w:val="007C219E"/>
    <w:rsid w:val="007C2DBA"/>
    <w:rsid w:val="007D0961"/>
    <w:rsid w:val="007D1B62"/>
    <w:rsid w:val="007D63B4"/>
    <w:rsid w:val="007E344A"/>
    <w:rsid w:val="007E59B7"/>
    <w:rsid w:val="007E5B02"/>
    <w:rsid w:val="007F34ED"/>
    <w:rsid w:val="007F545B"/>
    <w:rsid w:val="007F6A26"/>
    <w:rsid w:val="00801EA6"/>
    <w:rsid w:val="00802CB4"/>
    <w:rsid w:val="00803200"/>
    <w:rsid w:val="0080680F"/>
    <w:rsid w:val="00813AA6"/>
    <w:rsid w:val="00823311"/>
    <w:rsid w:val="00825624"/>
    <w:rsid w:val="00830879"/>
    <w:rsid w:val="0083216E"/>
    <w:rsid w:val="008332EE"/>
    <w:rsid w:val="00833FA6"/>
    <w:rsid w:val="00835E89"/>
    <w:rsid w:val="00854A45"/>
    <w:rsid w:val="00856F67"/>
    <w:rsid w:val="00860E2F"/>
    <w:rsid w:val="008736F2"/>
    <w:rsid w:val="00881E67"/>
    <w:rsid w:val="00881EB5"/>
    <w:rsid w:val="00891747"/>
    <w:rsid w:val="00894E78"/>
    <w:rsid w:val="00895136"/>
    <w:rsid w:val="00895E57"/>
    <w:rsid w:val="00896F7D"/>
    <w:rsid w:val="008A369F"/>
    <w:rsid w:val="008A3A73"/>
    <w:rsid w:val="008A4896"/>
    <w:rsid w:val="008A7579"/>
    <w:rsid w:val="008A79D2"/>
    <w:rsid w:val="008B6627"/>
    <w:rsid w:val="008C020C"/>
    <w:rsid w:val="008C6094"/>
    <w:rsid w:val="008C63B2"/>
    <w:rsid w:val="008E3C67"/>
    <w:rsid w:val="008E7ECA"/>
    <w:rsid w:val="008F22AA"/>
    <w:rsid w:val="008F4562"/>
    <w:rsid w:val="008F509A"/>
    <w:rsid w:val="00901477"/>
    <w:rsid w:val="009063C8"/>
    <w:rsid w:val="0091064D"/>
    <w:rsid w:val="0091096A"/>
    <w:rsid w:val="00913768"/>
    <w:rsid w:val="009154AB"/>
    <w:rsid w:val="00915B2B"/>
    <w:rsid w:val="00915D94"/>
    <w:rsid w:val="009172F1"/>
    <w:rsid w:val="00920DE3"/>
    <w:rsid w:val="0093120C"/>
    <w:rsid w:val="00934038"/>
    <w:rsid w:val="00941B2D"/>
    <w:rsid w:val="00943EB4"/>
    <w:rsid w:val="00944673"/>
    <w:rsid w:val="00944866"/>
    <w:rsid w:val="00944A3D"/>
    <w:rsid w:val="009478A8"/>
    <w:rsid w:val="00951006"/>
    <w:rsid w:val="0095184D"/>
    <w:rsid w:val="00951AE1"/>
    <w:rsid w:val="009605CB"/>
    <w:rsid w:val="00960AD9"/>
    <w:rsid w:val="00963B4F"/>
    <w:rsid w:val="009642AF"/>
    <w:rsid w:val="0096647D"/>
    <w:rsid w:val="009669E2"/>
    <w:rsid w:val="00970DF7"/>
    <w:rsid w:val="00971815"/>
    <w:rsid w:val="00973AB2"/>
    <w:rsid w:val="00973EE3"/>
    <w:rsid w:val="00984070"/>
    <w:rsid w:val="0099407A"/>
    <w:rsid w:val="00996A99"/>
    <w:rsid w:val="009970BF"/>
    <w:rsid w:val="009973FD"/>
    <w:rsid w:val="009A0842"/>
    <w:rsid w:val="009A2BAA"/>
    <w:rsid w:val="009B3F46"/>
    <w:rsid w:val="009C0D32"/>
    <w:rsid w:val="009D2DC7"/>
    <w:rsid w:val="009D5633"/>
    <w:rsid w:val="009E3580"/>
    <w:rsid w:val="009F304F"/>
    <w:rsid w:val="009F66D9"/>
    <w:rsid w:val="009F67C5"/>
    <w:rsid w:val="00A0437F"/>
    <w:rsid w:val="00A07CA5"/>
    <w:rsid w:val="00A11958"/>
    <w:rsid w:val="00A16B53"/>
    <w:rsid w:val="00A22BA2"/>
    <w:rsid w:val="00A2543C"/>
    <w:rsid w:val="00A25B19"/>
    <w:rsid w:val="00A30C9B"/>
    <w:rsid w:val="00A3429A"/>
    <w:rsid w:val="00A346A6"/>
    <w:rsid w:val="00A362AD"/>
    <w:rsid w:val="00A36C1C"/>
    <w:rsid w:val="00A45A48"/>
    <w:rsid w:val="00A54834"/>
    <w:rsid w:val="00A54C23"/>
    <w:rsid w:val="00A57A04"/>
    <w:rsid w:val="00A60C1C"/>
    <w:rsid w:val="00A67E8B"/>
    <w:rsid w:val="00A7441B"/>
    <w:rsid w:val="00A74CEA"/>
    <w:rsid w:val="00A751E7"/>
    <w:rsid w:val="00A76054"/>
    <w:rsid w:val="00A842EE"/>
    <w:rsid w:val="00A84F5F"/>
    <w:rsid w:val="00A94ECF"/>
    <w:rsid w:val="00A962D1"/>
    <w:rsid w:val="00A97432"/>
    <w:rsid w:val="00AA00FC"/>
    <w:rsid w:val="00AA10FB"/>
    <w:rsid w:val="00AA3E60"/>
    <w:rsid w:val="00AA61F6"/>
    <w:rsid w:val="00AC220F"/>
    <w:rsid w:val="00AC33DF"/>
    <w:rsid w:val="00AC3BBC"/>
    <w:rsid w:val="00AC6557"/>
    <w:rsid w:val="00AC6B97"/>
    <w:rsid w:val="00AC6BB1"/>
    <w:rsid w:val="00AD1AEB"/>
    <w:rsid w:val="00AD45B9"/>
    <w:rsid w:val="00AD6540"/>
    <w:rsid w:val="00AD7461"/>
    <w:rsid w:val="00AE0E24"/>
    <w:rsid w:val="00AE21D3"/>
    <w:rsid w:val="00AE252C"/>
    <w:rsid w:val="00AE28EF"/>
    <w:rsid w:val="00AF1C1C"/>
    <w:rsid w:val="00B1503B"/>
    <w:rsid w:val="00B16E80"/>
    <w:rsid w:val="00B26AB1"/>
    <w:rsid w:val="00B27DAF"/>
    <w:rsid w:val="00B33920"/>
    <w:rsid w:val="00B35CC8"/>
    <w:rsid w:val="00B37D94"/>
    <w:rsid w:val="00B40E63"/>
    <w:rsid w:val="00B4267F"/>
    <w:rsid w:val="00B43620"/>
    <w:rsid w:val="00B43C9E"/>
    <w:rsid w:val="00B50BC6"/>
    <w:rsid w:val="00B57F63"/>
    <w:rsid w:val="00B620A4"/>
    <w:rsid w:val="00B70E6C"/>
    <w:rsid w:val="00B74E71"/>
    <w:rsid w:val="00B751BC"/>
    <w:rsid w:val="00B86C9A"/>
    <w:rsid w:val="00B90316"/>
    <w:rsid w:val="00B9630F"/>
    <w:rsid w:val="00B9719C"/>
    <w:rsid w:val="00BA0380"/>
    <w:rsid w:val="00BA0CA5"/>
    <w:rsid w:val="00BA6959"/>
    <w:rsid w:val="00BB0E64"/>
    <w:rsid w:val="00BB18E2"/>
    <w:rsid w:val="00BB38A8"/>
    <w:rsid w:val="00BC18E4"/>
    <w:rsid w:val="00BD1BE3"/>
    <w:rsid w:val="00BE22B0"/>
    <w:rsid w:val="00BE25C0"/>
    <w:rsid w:val="00BE285A"/>
    <w:rsid w:val="00BE6E9F"/>
    <w:rsid w:val="00BF6C36"/>
    <w:rsid w:val="00BF7D66"/>
    <w:rsid w:val="00C018B0"/>
    <w:rsid w:val="00C040FF"/>
    <w:rsid w:val="00C10B58"/>
    <w:rsid w:val="00C203C9"/>
    <w:rsid w:val="00C2045B"/>
    <w:rsid w:val="00C21E7B"/>
    <w:rsid w:val="00C22247"/>
    <w:rsid w:val="00C32B98"/>
    <w:rsid w:val="00C40B7B"/>
    <w:rsid w:val="00C44542"/>
    <w:rsid w:val="00C45D22"/>
    <w:rsid w:val="00C50EA5"/>
    <w:rsid w:val="00C52FF6"/>
    <w:rsid w:val="00C5436F"/>
    <w:rsid w:val="00C54F12"/>
    <w:rsid w:val="00C6098F"/>
    <w:rsid w:val="00C70F13"/>
    <w:rsid w:val="00C7286D"/>
    <w:rsid w:val="00C81EEE"/>
    <w:rsid w:val="00C84C3B"/>
    <w:rsid w:val="00CA3222"/>
    <w:rsid w:val="00CA37D1"/>
    <w:rsid w:val="00CA4588"/>
    <w:rsid w:val="00CB03F2"/>
    <w:rsid w:val="00CB0E25"/>
    <w:rsid w:val="00CB7D9B"/>
    <w:rsid w:val="00CC1E98"/>
    <w:rsid w:val="00CD0279"/>
    <w:rsid w:val="00CD20A6"/>
    <w:rsid w:val="00CD4E52"/>
    <w:rsid w:val="00CE1A7C"/>
    <w:rsid w:val="00CE1D2A"/>
    <w:rsid w:val="00CF494E"/>
    <w:rsid w:val="00D00E45"/>
    <w:rsid w:val="00D03871"/>
    <w:rsid w:val="00D0697B"/>
    <w:rsid w:val="00D113F4"/>
    <w:rsid w:val="00D11F8A"/>
    <w:rsid w:val="00D140FE"/>
    <w:rsid w:val="00D162BD"/>
    <w:rsid w:val="00D2109E"/>
    <w:rsid w:val="00D226EF"/>
    <w:rsid w:val="00D23BF1"/>
    <w:rsid w:val="00D2461F"/>
    <w:rsid w:val="00D4283D"/>
    <w:rsid w:val="00D55B89"/>
    <w:rsid w:val="00D561C7"/>
    <w:rsid w:val="00D61312"/>
    <w:rsid w:val="00D63598"/>
    <w:rsid w:val="00D72BC3"/>
    <w:rsid w:val="00D7410F"/>
    <w:rsid w:val="00D76278"/>
    <w:rsid w:val="00D93116"/>
    <w:rsid w:val="00D9482D"/>
    <w:rsid w:val="00D96DF1"/>
    <w:rsid w:val="00DA1F54"/>
    <w:rsid w:val="00DA4A12"/>
    <w:rsid w:val="00DA52D7"/>
    <w:rsid w:val="00DA7322"/>
    <w:rsid w:val="00DB1F80"/>
    <w:rsid w:val="00DB3501"/>
    <w:rsid w:val="00DB355A"/>
    <w:rsid w:val="00DB3CE0"/>
    <w:rsid w:val="00DB3FA2"/>
    <w:rsid w:val="00DC2B92"/>
    <w:rsid w:val="00DC379B"/>
    <w:rsid w:val="00DD0458"/>
    <w:rsid w:val="00DD4E45"/>
    <w:rsid w:val="00DD660B"/>
    <w:rsid w:val="00DD70D6"/>
    <w:rsid w:val="00DE05F5"/>
    <w:rsid w:val="00DE16C5"/>
    <w:rsid w:val="00DE41CF"/>
    <w:rsid w:val="00DE47BB"/>
    <w:rsid w:val="00DF12F0"/>
    <w:rsid w:val="00DF40C0"/>
    <w:rsid w:val="00DF74D8"/>
    <w:rsid w:val="00DF75F5"/>
    <w:rsid w:val="00DF7DE0"/>
    <w:rsid w:val="00E03AD9"/>
    <w:rsid w:val="00E06AE0"/>
    <w:rsid w:val="00E07F69"/>
    <w:rsid w:val="00E11B61"/>
    <w:rsid w:val="00E16993"/>
    <w:rsid w:val="00E27290"/>
    <w:rsid w:val="00E30DD4"/>
    <w:rsid w:val="00E32F76"/>
    <w:rsid w:val="00E44C9E"/>
    <w:rsid w:val="00E479A1"/>
    <w:rsid w:val="00E528B3"/>
    <w:rsid w:val="00E55958"/>
    <w:rsid w:val="00E55C5D"/>
    <w:rsid w:val="00E67592"/>
    <w:rsid w:val="00E67DBE"/>
    <w:rsid w:val="00E74E2E"/>
    <w:rsid w:val="00E759B0"/>
    <w:rsid w:val="00E82EEB"/>
    <w:rsid w:val="00E83CE9"/>
    <w:rsid w:val="00E84EBF"/>
    <w:rsid w:val="00E857EB"/>
    <w:rsid w:val="00E86B0F"/>
    <w:rsid w:val="00E87D82"/>
    <w:rsid w:val="00E93E36"/>
    <w:rsid w:val="00E947FD"/>
    <w:rsid w:val="00E94F03"/>
    <w:rsid w:val="00EA0375"/>
    <w:rsid w:val="00EA1FF2"/>
    <w:rsid w:val="00EA2525"/>
    <w:rsid w:val="00EB02C0"/>
    <w:rsid w:val="00EC0209"/>
    <w:rsid w:val="00EC3FAD"/>
    <w:rsid w:val="00EC7AD6"/>
    <w:rsid w:val="00ED3026"/>
    <w:rsid w:val="00ED3CC8"/>
    <w:rsid w:val="00ED5C10"/>
    <w:rsid w:val="00ED67D4"/>
    <w:rsid w:val="00EE18EE"/>
    <w:rsid w:val="00EE1A11"/>
    <w:rsid w:val="00EE3414"/>
    <w:rsid w:val="00EE58F4"/>
    <w:rsid w:val="00EF0F3E"/>
    <w:rsid w:val="00EF20CD"/>
    <w:rsid w:val="00EF21AC"/>
    <w:rsid w:val="00EF3308"/>
    <w:rsid w:val="00EF614B"/>
    <w:rsid w:val="00EF70E0"/>
    <w:rsid w:val="00F00A42"/>
    <w:rsid w:val="00F00C5F"/>
    <w:rsid w:val="00F077AE"/>
    <w:rsid w:val="00F15B1C"/>
    <w:rsid w:val="00F1621D"/>
    <w:rsid w:val="00F2090C"/>
    <w:rsid w:val="00F2527E"/>
    <w:rsid w:val="00F279BE"/>
    <w:rsid w:val="00F32511"/>
    <w:rsid w:val="00F3506F"/>
    <w:rsid w:val="00F421D0"/>
    <w:rsid w:val="00F42B2F"/>
    <w:rsid w:val="00F43D02"/>
    <w:rsid w:val="00F4431E"/>
    <w:rsid w:val="00F50639"/>
    <w:rsid w:val="00F50F32"/>
    <w:rsid w:val="00F5605F"/>
    <w:rsid w:val="00F60E0E"/>
    <w:rsid w:val="00F61CC3"/>
    <w:rsid w:val="00F66B94"/>
    <w:rsid w:val="00F81EFB"/>
    <w:rsid w:val="00F843EA"/>
    <w:rsid w:val="00F848BD"/>
    <w:rsid w:val="00F85349"/>
    <w:rsid w:val="00F858B6"/>
    <w:rsid w:val="00F85ECF"/>
    <w:rsid w:val="00F92846"/>
    <w:rsid w:val="00F94828"/>
    <w:rsid w:val="00F96C0C"/>
    <w:rsid w:val="00F97B3E"/>
    <w:rsid w:val="00FA16AD"/>
    <w:rsid w:val="00FA5316"/>
    <w:rsid w:val="00FB2994"/>
    <w:rsid w:val="00FB4E91"/>
    <w:rsid w:val="00FB6EE1"/>
    <w:rsid w:val="00FC5F29"/>
    <w:rsid w:val="00FD0ACB"/>
    <w:rsid w:val="00FD5860"/>
    <w:rsid w:val="00FD6587"/>
    <w:rsid w:val="00FE355B"/>
    <w:rsid w:val="00FE7D7B"/>
    <w:rsid w:val="00FF1E38"/>
    <w:rsid w:val="00FF477E"/>
    <w:rsid w:val="06FC211A"/>
    <w:rsid w:val="09CE5175"/>
    <w:rsid w:val="0A53568A"/>
    <w:rsid w:val="0CABBFE2"/>
    <w:rsid w:val="0CF4D5C1"/>
    <w:rsid w:val="0D30DD90"/>
    <w:rsid w:val="0E8A3B25"/>
    <w:rsid w:val="0E9F8ED5"/>
    <w:rsid w:val="0EAE1D45"/>
    <w:rsid w:val="11400486"/>
    <w:rsid w:val="116366FC"/>
    <w:rsid w:val="13448E7E"/>
    <w:rsid w:val="1534D88E"/>
    <w:rsid w:val="173D8654"/>
    <w:rsid w:val="1A367606"/>
    <w:rsid w:val="1AACEFEF"/>
    <w:rsid w:val="1B3DF1A5"/>
    <w:rsid w:val="1B524571"/>
    <w:rsid w:val="1D690863"/>
    <w:rsid w:val="1DDB3A2D"/>
    <w:rsid w:val="21224198"/>
    <w:rsid w:val="2154AD9E"/>
    <w:rsid w:val="21EEE0DD"/>
    <w:rsid w:val="238A86C1"/>
    <w:rsid w:val="23F1D2B9"/>
    <w:rsid w:val="27436CE2"/>
    <w:rsid w:val="27ED60F2"/>
    <w:rsid w:val="2E035CAC"/>
    <w:rsid w:val="30B3948E"/>
    <w:rsid w:val="30DBB9A0"/>
    <w:rsid w:val="320A26F8"/>
    <w:rsid w:val="33382EDA"/>
    <w:rsid w:val="34E944B5"/>
    <w:rsid w:val="367712D4"/>
    <w:rsid w:val="37CE4F43"/>
    <w:rsid w:val="39378E6B"/>
    <w:rsid w:val="398B2E04"/>
    <w:rsid w:val="4420A7F1"/>
    <w:rsid w:val="450D6255"/>
    <w:rsid w:val="4BCD3CA4"/>
    <w:rsid w:val="4C6C7AD1"/>
    <w:rsid w:val="4F272930"/>
    <w:rsid w:val="5265687F"/>
    <w:rsid w:val="543F8623"/>
    <w:rsid w:val="54E72125"/>
    <w:rsid w:val="559FCDE5"/>
    <w:rsid w:val="568E318E"/>
    <w:rsid w:val="59A2B3C6"/>
    <w:rsid w:val="59CD7D9A"/>
    <w:rsid w:val="5B2B462C"/>
    <w:rsid w:val="5DEA96E4"/>
    <w:rsid w:val="628CDF20"/>
    <w:rsid w:val="63BA57D0"/>
    <w:rsid w:val="640891D3"/>
    <w:rsid w:val="646553E3"/>
    <w:rsid w:val="66A9E786"/>
    <w:rsid w:val="6706CD41"/>
    <w:rsid w:val="67AA53C2"/>
    <w:rsid w:val="68F2ABE0"/>
    <w:rsid w:val="6B3A4FDD"/>
    <w:rsid w:val="6BBAD322"/>
    <w:rsid w:val="70274C68"/>
    <w:rsid w:val="71571868"/>
    <w:rsid w:val="7253F6E2"/>
    <w:rsid w:val="754D16CF"/>
    <w:rsid w:val="766747E8"/>
    <w:rsid w:val="79C0F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7BE1039"/>
  <w15:docId w15:val="{F91E3952-5337-4F87-9CCD-FA8A0908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94E78"/>
    <w:rPr>
      <w:color w:val="000000"/>
      <w:u w:val="single"/>
    </w:rPr>
  </w:style>
  <w:style w:type="character" w:styleId="FollowedHyperlink">
    <w:name w:val="FollowedHyperlink"/>
    <w:basedOn w:val="DefaultParagraphFont"/>
    <w:rsid w:val="00894E78"/>
    <w:rPr>
      <w:color w:val="000080"/>
      <w:u w:val="single"/>
    </w:rPr>
  </w:style>
  <w:style w:type="character" w:customStyle="1" w:styleId="titol1">
    <w:name w:val="titol1"/>
    <w:basedOn w:val="DefaultParagraphFont"/>
    <w:rsid w:val="00913768"/>
    <w:rPr>
      <w:rFonts w:ascii="Arial" w:hAnsi="Arial" w:cs="Arial" w:hint="default"/>
      <w:b/>
      <w:bCs/>
      <w:color w:val="336699"/>
      <w:sz w:val="20"/>
      <w:szCs w:val="20"/>
    </w:rPr>
  </w:style>
  <w:style w:type="table" w:styleId="TableGrid">
    <w:name w:val="Table Grid"/>
    <w:basedOn w:val="TableNormal"/>
    <w:rsid w:val="0075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E358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9E3580"/>
    <w:rPr>
      <w:rFonts w:ascii="Verdana" w:hAnsi="Verdana"/>
      <w:szCs w:val="24"/>
      <w:lang w:val="es-ES_tradnl" w:eastAsia="es-ES"/>
    </w:rPr>
  </w:style>
  <w:style w:type="paragraph" w:styleId="Footer">
    <w:name w:val="footer"/>
    <w:basedOn w:val="Normal"/>
    <w:link w:val="FooterChar"/>
    <w:rsid w:val="009E358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9E3580"/>
    <w:rPr>
      <w:rFonts w:ascii="Verdana" w:hAnsi="Verdana"/>
      <w:szCs w:val="24"/>
      <w:lang w:val="es-ES_tradnl" w:eastAsia="es-ES"/>
    </w:rPr>
  </w:style>
  <w:style w:type="paragraph" w:styleId="BodyText">
    <w:name w:val="Body Text"/>
    <w:basedOn w:val="Normal"/>
    <w:link w:val="BodyTextChar"/>
    <w:uiPriority w:val="1"/>
    <w:qFormat/>
    <w:rsid w:val="00DB1F80"/>
    <w:pPr>
      <w:autoSpaceDE w:val="0"/>
      <w:autoSpaceDN w:val="0"/>
      <w:adjustRightInd w:val="0"/>
      <w:ind w:left="114" w:hanging="4"/>
    </w:pPr>
    <w:rPr>
      <w:rFonts w:ascii="Arial" w:hAnsi="Arial" w:cs="Arial"/>
      <w:sz w:val="19"/>
      <w:szCs w:val="19"/>
      <w:lang w:val="es-ES" w:eastAsia="ca-ES"/>
    </w:rPr>
  </w:style>
  <w:style w:type="character" w:customStyle="1" w:styleId="BodyTextChar">
    <w:name w:val="Body Text Char"/>
    <w:basedOn w:val="DefaultParagraphFont"/>
    <w:link w:val="BodyText"/>
    <w:uiPriority w:val="1"/>
    <w:rsid w:val="00DB1F80"/>
    <w:rPr>
      <w:rFonts w:ascii="Arial" w:hAnsi="Arial" w:cs="Arial"/>
      <w:sz w:val="19"/>
      <w:szCs w:val="19"/>
      <w:lang w:val="es-ES"/>
    </w:rPr>
  </w:style>
  <w:style w:type="paragraph" w:styleId="ListParagraph">
    <w:name w:val="List Paragraph"/>
    <w:basedOn w:val="Normal"/>
    <w:uiPriority w:val="34"/>
    <w:qFormat/>
    <w:rsid w:val="0037036D"/>
    <w:pPr>
      <w:ind w:left="720"/>
    </w:pPr>
    <w:rPr>
      <w:rFonts w:ascii="Calibri" w:eastAsiaTheme="minorHAns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4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6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1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03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0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40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20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90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220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194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57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863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227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00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98312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788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12956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35668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456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6247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88645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0063102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45066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68044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65243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50656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CAMP\Configuraci&#243;n%20local\Archivos%20temporales%20de%20Internet\Content.MSO\B5FB1626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Settings\ECAMP\Configuración local\Archivos temporales de Internet\Content.MSO\B5FB1626.dot</Template>
  <TotalTime>10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la  Unitat Medicolegal del COMB</dc:title>
  <dc:creator>Campdepadros, Esther</dc:creator>
  <cp:lastModifiedBy>Jonathan Reisgen</cp:lastModifiedBy>
  <cp:revision>5</cp:revision>
  <cp:lastPrinted>2012-07-04T17:07:00Z</cp:lastPrinted>
  <dcterms:created xsi:type="dcterms:W3CDTF">2024-09-09T09:09:00Z</dcterms:created>
  <dcterms:modified xsi:type="dcterms:W3CDTF">2025-03-17T16:10:00Z</dcterms:modified>
</cp:coreProperties>
</file>